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83" w:rsidRPr="008B22D9" w:rsidRDefault="00AD3183" w:rsidP="00827BAC">
      <w:pPr>
        <w:pStyle w:val="Cabealho"/>
        <w:tabs>
          <w:tab w:val="clear" w:pos="4419"/>
          <w:tab w:val="clear" w:pos="8838"/>
        </w:tabs>
        <w:ind w:left="1134"/>
        <w:jc w:val="center"/>
        <w:rPr>
          <w:rFonts w:ascii="Times New Roman" w:hAnsi="Times New Roman"/>
          <w:i/>
          <w:color w:val="000000"/>
          <w:spacing w:val="20"/>
          <w:sz w:val="20"/>
        </w:rPr>
      </w:pPr>
      <w:r w:rsidRPr="008B22D9">
        <w:rPr>
          <w:rFonts w:ascii="Times New Roman" w:hAnsi="Times New Roman"/>
          <w:i/>
          <w:color w:val="000000"/>
          <w:spacing w:val="20"/>
          <w:sz w:val="20"/>
        </w:rPr>
        <w:t>Prefeitura do Munic</w:t>
      </w:r>
      <w:r w:rsidR="005C1C72" w:rsidRPr="008B22D9">
        <w:rPr>
          <w:rFonts w:ascii="Times New Roman" w:hAnsi="Times New Roman"/>
          <w:i/>
          <w:noProof/>
          <w:color w:val="000000"/>
          <w:spacing w:val="20"/>
          <w:sz w:val="20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405765</wp:posOffset>
            </wp:positionH>
            <wp:positionV relativeFrom="page">
              <wp:posOffset>174625</wp:posOffset>
            </wp:positionV>
            <wp:extent cx="832485" cy="810260"/>
            <wp:effectExtent l="19050" t="0" r="5715" b="0"/>
            <wp:wrapNone/>
            <wp:docPr id="2" name="Imagem 2" descr="BRASÃO - 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SÃO - P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22D9">
        <w:rPr>
          <w:rFonts w:ascii="Times New Roman" w:hAnsi="Times New Roman"/>
          <w:i/>
          <w:color w:val="000000"/>
          <w:spacing w:val="20"/>
          <w:sz w:val="20"/>
        </w:rPr>
        <w:t>ípio de Londrina</w:t>
      </w:r>
    </w:p>
    <w:p w:rsidR="00AD3183" w:rsidRPr="008B22D9" w:rsidRDefault="00AD3183" w:rsidP="00827BAC">
      <w:pPr>
        <w:pStyle w:val="Cabealho"/>
        <w:tabs>
          <w:tab w:val="clear" w:pos="4419"/>
          <w:tab w:val="clear" w:pos="8838"/>
        </w:tabs>
        <w:ind w:left="1134"/>
        <w:jc w:val="center"/>
        <w:rPr>
          <w:rFonts w:ascii="Times New Roman" w:hAnsi="Times New Roman"/>
          <w:i/>
          <w:color w:val="000000"/>
          <w:spacing w:val="20"/>
          <w:sz w:val="20"/>
        </w:rPr>
      </w:pPr>
      <w:r w:rsidRPr="008B22D9">
        <w:rPr>
          <w:rFonts w:ascii="Times New Roman" w:hAnsi="Times New Roman"/>
          <w:i/>
          <w:color w:val="000000"/>
          <w:spacing w:val="20"/>
          <w:sz w:val="20"/>
        </w:rPr>
        <w:t>Estado do Paraná</w:t>
      </w:r>
    </w:p>
    <w:p w:rsidR="00AD3183" w:rsidRPr="008B22D9" w:rsidRDefault="00AD3183" w:rsidP="004759C0">
      <w:pPr>
        <w:jc w:val="center"/>
        <w:rPr>
          <w:rFonts w:ascii="Times New Roman" w:hAnsi="Times New Roman"/>
          <w:b/>
          <w:color w:val="000000"/>
          <w:sz w:val="20"/>
        </w:rPr>
      </w:pPr>
    </w:p>
    <w:p w:rsidR="00AD3183" w:rsidRPr="005B484F" w:rsidRDefault="006B3DAA" w:rsidP="00AC780F">
      <w:pPr>
        <w:pStyle w:val="Ttulo"/>
        <w:spacing w:line="480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AUTARQUIA MUNICIPAL DE SAÚDE DE LONDRINA</w:t>
      </w:r>
    </w:p>
    <w:p w:rsidR="00AD3183" w:rsidRPr="005B484F" w:rsidRDefault="006C69E1" w:rsidP="00C5073C">
      <w:pPr>
        <w:spacing w:line="480" w:lineRule="auto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5B484F">
        <w:rPr>
          <w:rFonts w:ascii="Times New Roman" w:hAnsi="Times New Roman"/>
          <w:b/>
          <w:color w:val="000000"/>
          <w:sz w:val="21"/>
          <w:szCs w:val="21"/>
        </w:rPr>
        <w:t xml:space="preserve">TERMO DE </w:t>
      </w:r>
      <w:r w:rsidR="00AD3183" w:rsidRPr="005B484F">
        <w:rPr>
          <w:rFonts w:ascii="Times New Roman" w:hAnsi="Times New Roman"/>
          <w:b/>
          <w:color w:val="000000"/>
          <w:sz w:val="21"/>
          <w:szCs w:val="21"/>
        </w:rPr>
        <w:t>ESTÁGIO</w:t>
      </w:r>
      <w:r w:rsidR="00A11C6C" w:rsidRPr="005B484F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75472E" w:rsidRPr="005B484F">
        <w:rPr>
          <w:rFonts w:ascii="Times New Roman" w:hAnsi="Times New Roman"/>
          <w:b/>
          <w:color w:val="000000"/>
          <w:sz w:val="21"/>
          <w:szCs w:val="21"/>
        </w:rPr>
        <w:t>CURRICULAR</w:t>
      </w:r>
      <w:r w:rsidR="00A11C6C" w:rsidRPr="005B484F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75472E" w:rsidRPr="005B484F">
        <w:rPr>
          <w:rFonts w:ascii="Times New Roman" w:hAnsi="Times New Roman"/>
          <w:b/>
          <w:color w:val="000000"/>
          <w:sz w:val="21"/>
          <w:szCs w:val="21"/>
        </w:rPr>
        <w:t>OBRIGATÓRIO</w:t>
      </w:r>
      <w:r w:rsidR="00021DDA" w:rsidRPr="005B484F">
        <w:rPr>
          <w:rFonts w:ascii="Times New Roman" w:hAnsi="Times New Roman"/>
          <w:b/>
          <w:color w:val="000000"/>
          <w:sz w:val="21"/>
          <w:szCs w:val="21"/>
        </w:rPr>
        <w:t>-</w:t>
      </w:r>
      <w:r w:rsidR="001162B2" w:rsidRPr="005B484F">
        <w:rPr>
          <w:rFonts w:ascii="Times New Roman" w:hAnsi="Times New Roman"/>
          <w:b/>
          <w:color w:val="000000"/>
          <w:sz w:val="21"/>
          <w:szCs w:val="21"/>
        </w:rPr>
        <w:t>GPQS</w:t>
      </w:r>
      <w:r w:rsidR="00956D51" w:rsidRPr="005B484F">
        <w:rPr>
          <w:rFonts w:ascii="Times New Roman" w:hAnsi="Times New Roman"/>
          <w:b/>
          <w:color w:val="000000"/>
          <w:sz w:val="21"/>
          <w:szCs w:val="21"/>
        </w:rPr>
        <w:t>/DGTE</w:t>
      </w:r>
      <w:r w:rsidR="0047530C" w:rsidRPr="005B484F">
        <w:rPr>
          <w:rFonts w:ascii="Times New Roman" w:hAnsi="Times New Roman"/>
          <w:b/>
          <w:color w:val="000000"/>
          <w:sz w:val="21"/>
          <w:szCs w:val="21"/>
        </w:rPr>
        <w:t>S</w:t>
      </w:r>
      <w:r w:rsidR="00956D51" w:rsidRPr="005B484F">
        <w:rPr>
          <w:rFonts w:ascii="Times New Roman" w:hAnsi="Times New Roman"/>
          <w:b/>
          <w:color w:val="000000"/>
          <w:sz w:val="21"/>
          <w:szCs w:val="21"/>
        </w:rPr>
        <w:t>/</w:t>
      </w:r>
      <w:r w:rsidR="006B3DAA" w:rsidRPr="005B484F">
        <w:rPr>
          <w:rFonts w:ascii="Times New Roman" w:hAnsi="Times New Roman"/>
          <w:b/>
          <w:color w:val="000000"/>
          <w:sz w:val="21"/>
          <w:szCs w:val="21"/>
        </w:rPr>
        <w:t>A</w:t>
      </w:r>
      <w:r w:rsidR="00956D51" w:rsidRPr="005B484F">
        <w:rPr>
          <w:rFonts w:ascii="Times New Roman" w:hAnsi="Times New Roman"/>
          <w:b/>
          <w:color w:val="000000"/>
          <w:sz w:val="21"/>
          <w:szCs w:val="21"/>
        </w:rPr>
        <w:t>M</w:t>
      </w:r>
      <w:r w:rsidR="006B3DAA" w:rsidRPr="005B484F">
        <w:rPr>
          <w:rFonts w:ascii="Times New Roman" w:hAnsi="Times New Roman"/>
          <w:b/>
          <w:color w:val="000000"/>
          <w:sz w:val="21"/>
          <w:szCs w:val="21"/>
        </w:rPr>
        <w:t>S/PML</w:t>
      </w:r>
      <w:r w:rsidR="00EB1BEA" w:rsidRPr="005B484F">
        <w:rPr>
          <w:rFonts w:ascii="Times New Roman" w:hAnsi="Times New Roman"/>
          <w:b/>
          <w:color w:val="000000"/>
          <w:sz w:val="21"/>
          <w:szCs w:val="21"/>
        </w:rPr>
        <w:t xml:space="preserve"> – 20</w:t>
      </w:r>
      <w:r w:rsidR="00DA710F" w:rsidRPr="005B484F">
        <w:rPr>
          <w:rFonts w:ascii="Times New Roman" w:hAnsi="Times New Roman"/>
          <w:b/>
          <w:color w:val="000000"/>
          <w:sz w:val="21"/>
          <w:szCs w:val="21"/>
        </w:rPr>
        <w:t>2</w:t>
      </w:r>
      <w:r w:rsidR="00911396" w:rsidRPr="005B484F">
        <w:rPr>
          <w:rFonts w:ascii="Times New Roman" w:hAnsi="Times New Roman"/>
          <w:b/>
          <w:color w:val="000000"/>
          <w:sz w:val="21"/>
          <w:szCs w:val="21"/>
        </w:rPr>
        <w:t>2</w:t>
      </w:r>
    </w:p>
    <w:p w:rsidR="008B22D9" w:rsidRPr="005B484F" w:rsidRDefault="00014002" w:rsidP="008B22D9">
      <w:pPr>
        <w:tabs>
          <w:tab w:val="left" w:pos="4820"/>
        </w:tabs>
        <w:spacing w:line="312" w:lineRule="auto"/>
        <w:rPr>
          <w:rFonts w:ascii="Times New Roman" w:hAnsi="Times New Roman"/>
          <w:color w:val="000000"/>
          <w:sz w:val="16"/>
          <w:szCs w:val="16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 xml:space="preserve">Termo de Estágio que entre si </w:t>
      </w:r>
      <w:r w:rsidR="006C69E1" w:rsidRPr="005B484F">
        <w:rPr>
          <w:rFonts w:ascii="Times New Roman" w:hAnsi="Times New Roman"/>
          <w:color w:val="000000"/>
          <w:sz w:val="21"/>
          <w:szCs w:val="21"/>
        </w:rPr>
        <w:t>celebram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 de</w:t>
      </w:r>
      <w:r w:rsidR="006C69E1" w:rsidRPr="005B484F">
        <w:rPr>
          <w:rFonts w:ascii="Times New Roman" w:hAnsi="Times New Roman"/>
          <w:color w:val="000000"/>
          <w:sz w:val="21"/>
          <w:szCs w:val="21"/>
        </w:rPr>
        <w:t xml:space="preserve"> um lado a </w:t>
      </w:r>
      <w:r w:rsidR="0045156C" w:rsidRPr="005B484F">
        <w:rPr>
          <w:rFonts w:ascii="Times New Roman" w:hAnsi="Times New Roman"/>
          <w:b/>
          <w:color w:val="000000"/>
          <w:sz w:val="21"/>
          <w:szCs w:val="21"/>
        </w:rPr>
        <w:t>Autarquia</w:t>
      </w:r>
      <w:r w:rsidR="0055244C" w:rsidRPr="005B484F">
        <w:rPr>
          <w:rFonts w:ascii="Times New Roman" w:hAnsi="Times New Roman"/>
          <w:b/>
          <w:color w:val="000000"/>
          <w:sz w:val="21"/>
          <w:szCs w:val="21"/>
        </w:rPr>
        <w:t xml:space="preserve"> Municipal de Saúde</w:t>
      </w:r>
      <w:r w:rsidR="008B796A" w:rsidRPr="005B484F">
        <w:rPr>
          <w:rFonts w:ascii="Times New Roman" w:hAnsi="Times New Roman"/>
          <w:b/>
          <w:color w:val="000000"/>
          <w:sz w:val="21"/>
          <w:szCs w:val="21"/>
        </w:rPr>
        <w:t xml:space="preserve"> de Londrina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, Estado </w:t>
      </w:r>
      <w:r w:rsidR="00882A32" w:rsidRPr="005B484F">
        <w:rPr>
          <w:rFonts w:ascii="Times New Roman" w:hAnsi="Times New Roman"/>
          <w:color w:val="000000"/>
          <w:sz w:val="21"/>
          <w:szCs w:val="21"/>
        </w:rPr>
        <w:t xml:space="preserve">do Paraná, através de </w:t>
      </w:r>
      <w:r w:rsidR="00647FE4" w:rsidRPr="005B484F">
        <w:rPr>
          <w:rFonts w:ascii="Times New Roman" w:hAnsi="Times New Roman"/>
          <w:color w:val="000000"/>
          <w:sz w:val="21"/>
          <w:szCs w:val="21"/>
        </w:rPr>
        <w:t>seu</w:t>
      </w:r>
      <w:r w:rsidR="00613B91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613B91" w:rsidRPr="005B484F">
        <w:rPr>
          <w:rFonts w:ascii="Times New Roman" w:hAnsi="Times New Roman"/>
          <w:b/>
          <w:color w:val="000000"/>
          <w:sz w:val="21"/>
          <w:szCs w:val="21"/>
        </w:rPr>
        <w:t>Diretor</w:t>
      </w:r>
      <w:r w:rsidR="0045156C" w:rsidRPr="005B484F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647FE4" w:rsidRPr="005B484F">
        <w:rPr>
          <w:rFonts w:ascii="Times New Roman" w:hAnsi="Times New Roman"/>
          <w:b/>
          <w:color w:val="000000"/>
          <w:sz w:val="21"/>
          <w:szCs w:val="21"/>
        </w:rPr>
        <w:t xml:space="preserve">Superintendente </w:t>
      </w:r>
      <w:r w:rsidR="002E65E7" w:rsidRPr="005B484F">
        <w:rPr>
          <w:rFonts w:ascii="Times New Roman" w:hAnsi="Times New Roman"/>
          <w:b/>
          <w:sz w:val="21"/>
          <w:szCs w:val="21"/>
        </w:rPr>
        <w:t>CARLOS FELIPPE MARCONDES MACHADO</w:t>
      </w:r>
      <w:r w:rsidR="00B114D0" w:rsidRPr="005B484F">
        <w:rPr>
          <w:rFonts w:ascii="Times New Roman" w:hAnsi="Times New Roman"/>
          <w:color w:val="000000"/>
          <w:sz w:val="21"/>
          <w:szCs w:val="21"/>
        </w:rPr>
        <w:t>, neste ato representado por</w:t>
      </w:r>
      <w:r w:rsidR="00D034CD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8B796A" w:rsidRPr="005B484F">
        <w:rPr>
          <w:rFonts w:ascii="Times New Roman" w:hAnsi="Times New Roman"/>
          <w:b/>
          <w:color w:val="000000"/>
          <w:sz w:val="21"/>
          <w:szCs w:val="21"/>
        </w:rPr>
        <w:t>Maria Aparecida da Costa Perini</w:t>
      </w:r>
      <w:r w:rsidR="00882A32" w:rsidRPr="005B484F">
        <w:rPr>
          <w:rFonts w:ascii="Times New Roman" w:hAnsi="Times New Roman"/>
          <w:color w:val="000000"/>
          <w:sz w:val="21"/>
          <w:szCs w:val="21"/>
        </w:rPr>
        <w:t>, doravante denominado “AMS</w:t>
      </w:r>
      <w:r w:rsidRPr="005B484F">
        <w:rPr>
          <w:rFonts w:ascii="Times New Roman" w:hAnsi="Times New Roman"/>
          <w:color w:val="000000"/>
          <w:sz w:val="21"/>
          <w:szCs w:val="21"/>
        </w:rPr>
        <w:t>”, e de outro lado o(a) estudante</w:t>
      </w:r>
      <w:r w:rsidR="007B0D9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7B0D92" w:rsidRPr="005B484F">
        <w:rPr>
          <w:rFonts w:ascii="Times New Roman" w:hAnsi="Times New Roman"/>
          <w:b/>
          <w:color w:val="000000"/>
          <w:sz w:val="21"/>
          <w:szCs w:val="21"/>
        </w:rPr>
        <w:t>______________</w:t>
      </w:r>
      <w:r w:rsidR="00E02B0D" w:rsidRPr="005B484F">
        <w:rPr>
          <w:rFonts w:ascii="Times New Roman" w:hAnsi="Times New Roman"/>
          <w:b/>
          <w:color w:val="000000"/>
          <w:sz w:val="21"/>
          <w:szCs w:val="21"/>
        </w:rPr>
        <w:t>________________________</w:t>
      </w:r>
      <w:r w:rsidRPr="005B484F">
        <w:rPr>
          <w:rFonts w:ascii="Times New Roman" w:hAnsi="Times New Roman"/>
          <w:caps/>
          <w:color w:val="000000"/>
          <w:sz w:val="21"/>
          <w:szCs w:val="21"/>
        </w:rPr>
        <w:t xml:space="preserve">, CPF </w:t>
      </w:r>
      <w:r w:rsidRPr="005B484F">
        <w:rPr>
          <w:rFonts w:ascii="Times New Roman" w:hAnsi="Times New Roman"/>
          <w:color w:val="000000"/>
          <w:sz w:val="21"/>
          <w:szCs w:val="21"/>
        </w:rPr>
        <w:t>n</w:t>
      </w:r>
      <w:r w:rsidRPr="005B484F">
        <w:rPr>
          <w:rFonts w:ascii="Times New Roman" w:hAnsi="Times New Roman"/>
          <w:caps/>
          <w:color w:val="000000"/>
          <w:sz w:val="21"/>
          <w:szCs w:val="21"/>
        </w:rPr>
        <w:t>.º</w:t>
      </w:r>
      <w:r w:rsidR="007B0D92" w:rsidRPr="005B484F">
        <w:rPr>
          <w:rFonts w:ascii="Times New Roman" w:hAnsi="Times New Roman"/>
          <w:b/>
          <w:caps/>
          <w:color w:val="000000"/>
          <w:sz w:val="21"/>
          <w:szCs w:val="21"/>
        </w:rPr>
        <w:t>____</w:t>
      </w:r>
      <w:r w:rsidR="00E02B0D" w:rsidRPr="005B484F">
        <w:rPr>
          <w:rFonts w:ascii="Times New Roman" w:hAnsi="Times New Roman"/>
          <w:b/>
          <w:caps/>
          <w:color w:val="000000"/>
          <w:sz w:val="21"/>
          <w:szCs w:val="21"/>
        </w:rPr>
        <w:t>_________________</w:t>
      </w:r>
      <w:r w:rsidR="00CC47BF" w:rsidRPr="005B484F">
        <w:rPr>
          <w:rFonts w:ascii="Times New Roman" w:hAnsi="Times New Roman"/>
          <w:noProof/>
          <w:color w:val="000000"/>
          <w:sz w:val="21"/>
          <w:szCs w:val="21"/>
        </w:rPr>
        <w:t xml:space="preserve">, </w:t>
      </w:r>
      <w:r w:rsidRPr="005B484F">
        <w:rPr>
          <w:rFonts w:ascii="Times New Roman" w:hAnsi="Times New Roman"/>
          <w:color w:val="000000"/>
          <w:sz w:val="21"/>
          <w:szCs w:val="21"/>
        </w:rPr>
        <w:t>RG</w:t>
      </w:r>
      <w:r w:rsidR="007B0D92" w:rsidRPr="005B484F">
        <w:rPr>
          <w:rFonts w:ascii="Times New Roman" w:hAnsi="Times New Roman"/>
          <w:b/>
          <w:color w:val="000000"/>
          <w:sz w:val="21"/>
          <w:szCs w:val="21"/>
        </w:rPr>
        <w:t>________</w:t>
      </w:r>
      <w:r w:rsidR="00E02B0D" w:rsidRPr="005B484F">
        <w:rPr>
          <w:rFonts w:ascii="Times New Roman" w:hAnsi="Times New Roman"/>
          <w:b/>
          <w:color w:val="000000"/>
          <w:sz w:val="21"/>
          <w:szCs w:val="21"/>
        </w:rPr>
        <w:t>__________</w:t>
      </w:r>
      <w:r w:rsidRPr="005B484F">
        <w:rPr>
          <w:rFonts w:ascii="Times New Roman" w:hAnsi="Times New Roman"/>
          <w:color w:val="000000"/>
          <w:sz w:val="21"/>
          <w:szCs w:val="21"/>
        </w:rPr>
        <w:t>,</w:t>
      </w:r>
      <w:r w:rsidR="00E02B0D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nascido(a) em </w:t>
      </w:r>
      <w:r w:rsidR="007B0D92" w:rsidRPr="005B484F">
        <w:rPr>
          <w:rFonts w:ascii="Times New Roman" w:hAnsi="Times New Roman"/>
          <w:noProof/>
          <w:color w:val="000000"/>
          <w:sz w:val="21"/>
          <w:szCs w:val="21"/>
        </w:rPr>
        <w:t>_</w:t>
      </w:r>
      <w:r w:rsidR="007B0D9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_/__/___</w:t>
      </w:r>
      <w:r w:rsidR="007B0D92" w:rsidRPr="005B484F">
        <w:rPr>
          <w:rFonts w:ascii="Times New Roman" w:hAnsi="Times New Roman"/>
          <w:b/>
          <w:color w:val="000000"/>
          <w:sz w:val="21"/>
          <w:szCs w:val="21"/>
        </w:rPr>
        <w:t>,</w:t>
      </w:r>
      <w:r w:rsidR="007B0D92" w:rsidRPr="005B484F">
        <w:rPr>
          <w:rFonts w:ascii="Times New Roman" w:hAnsi="Times New Roman"/>
          <w:color w:val="000000"/>
          <w:sz w:val="21"/>
          <w:szCs w:val="21"/>
        </w:rPr>
        <w:t xml:space="preserve"> residente à  rua;</w:t>
      </w:r>
      <w:r w:rsidR="00DD1CF0" w:rsidRPr="005B484F">
        <w:rPr>
          <w:rFonts w:ascii="Times New Roman" w:hAnsi="Times New Roman"/>
          <w:b/>
          <w:color w:val="000000"/>
          <w:sz w:val="21"/>
          <w:szCs w:val="21"/>
        </w:rPr>
        <w:t>_____________________________________________</w:t>
      </w:r>
      <w:r w:rsidR="007B0D9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B484F">
        <w:rPr>
          <w:rFonts w:ascii="Times New Roman" w:hAnsi="Times New Roman"/>
          <w:color w:val="000000"/>
          <w:sz w:val="21"/>
          <w:szCs w:val="21"/>
        </w:rPr>
        <w:t>, telefone(s) n.º</w:t>
      </w:r>
      <w:r w:rsidR="00DB40A2" w:rsidRPr="005B484F">
        <w:rPr>
          <w:rFonts w:ascii="Times New Roman" w:hAnsi="Times New Roman"/>
          <w:color w:val="000000"/>
          <w:sz w:val="21"/>
          <w:szCs w:val="21"/>
        </w:rPr>
        <w:t>__________________</w:t>
      </w:r>
      <w:r w:rsidRPr="005B484F">
        <w:rPr>
          <w:rFonts w:ascii="Times New Roman" w:hAnsi="Times New Roman"/>
          <w:color w:val="000000"/>
          <w:sz w:val="21"/>
          <w:szCs w:val="21"/>
        </w:rPr>
        <w:t>, aqui denominado(a) “ESTAGIÁRIO(A)”, de acordo com a Lei Federal n.º 11.788, de 25/09/2008, e com as seguintes cláusulas:</w:t>
      </w:r>
    </w:p>
    <w:p w:rsidR="002006E6" w:rsidRPr="005B484F" w:rsidRDefault="002006E6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1.</w:t>
      </w:r>
      <w:r w:rsidRPr="005B484F">
        <w:rPr>
          <w:rFonts w:ascii="Times New Roman" w:hAnsi="Times New Roman"/>
          <w:color w:val="000000"/>
          <w:sz w:val="21"/>
          <w:szCs w:val="21"/>
        </w:rPr>
        <w:tab/>
        <w:t>O objetivo do presente Termo é o Estágio Curricular</w:t>
      </w:r>
      <w:r w:rsidR="00E75D61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B484F">
        <w:rPr>
          <w:rFonts w:ascii="Times New Roman" w:hAnsi="Times New Roman"/>
          <w:noProof/>
          <w:color w:val="000000"/>
          <w:sz w:val="21"/>
          <w:szCs w:val="21"/>
        </w:rPr>
        <w:t>Obrigatório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 do(a) estudante do </w:t>
      </w:r>
      <w:r w:rsidR="00950B71" w:rsidRPr="005B484F">
        <w:rPr>
          <w:rFonts w:ascii="Times New Roman" w:hAnsi="Times New Roman"/>
          <w:color w:val="000000"/>
          <w:sz w:val="21"/>
          <w:szCs w:val="21"/>
        </w:rPr>
        <w:t>_</w:t>
      </w:r>
      <w:r w:rsidR="008B22D9" w:rsidRPr="005B484F">
        <w:rPr>
          <w:rFonts w:ascii="Times New Roman" w:hAnsi="Times New Roman"/>
          <w:b/>
          <w:color w:val="000000"/>
          <w:sz w:val="21"/>
          <w:szCs w:val="21"/>
        </w:rPr>
        <w:t>_</w:t>
      </w:r>
      <w:r w:rsidR="007B0D9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</w:t>
      </w:r>
      <w:r w:rsidR="00463FB5" w:rsidRPr="005B484F">
        <w:rPr>
          <w:rFonts w:ascii="Times New Roman" w:hAnsi="Times New Roman"/>
          <w:noProof/>
          <w:color w:val="000000"/>
          <w:sz w:val="21"/>
          <w:szCs w:val="21"/>
        </w:rPr>
        <w:t>º</w:t>
      </w:r>
      <w:r w:rsidR="007B0D92" w:rsidRPr="005B484F">
        <w:rPr>
          <w:rFonts w:ascii="Times New Roman" w:hAnsi="Times New Roman"/>
          <w:noProof/>
          <w:color w:val="000000"/>
          <w:sz w:val="21"/>
          <w:szCs w:val="21"/>
        </w:rPr>
        <w:t xml:space="preserve"> ano 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do Curso de </w:t>
      </w:r>
      <w:r w:rsidR="005B484F">
        <w:rPr>
          <w:rFonts w:ascii="Times New Roman" w:hAnsi="Times New Roman"/>
          <w:color w:val="000000"/>
          <w:sz w:val="21"/>
          <w:szCs w:val="21"/>
        </w:rPr>
        <w:t>__</w:t>
      </w:r>
      <w:r w:rsidR="007B0D9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</w:t>
      </w:r>
      <w:r w:rsidRPr="005B484F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5B484F">
        <w:rPr>
          <w:rFonts w:ascii="Times New Roman" w:hAnsi="Times New Roman"/>
          <w:color w:val="000000"/>
          <w:sz w:val="21"/>
          <w:szCs w:val="21"/>
        </w:rPr>
        <w:t>da(o</w:t>
      </w:r>
      <w:r w:rsidR="00D77EDF" w:rsidRPr="005B484F">
        <w:rPr>
          <w:rFonts w:ascii="Times New Roman" w:hAnsi="Times New Roman"/>
          <w:color w:val="000000"/>
          <w:sz w:val="21"/>
          <w:szCs w:val="21"/>
        </w:rPr>
        <w:t xml:space="preserve">) Faculdade </w:t>
      </w:r>
      <w:r w:rsidR="00D77EDF" w:rsidRPr="005B484F">
        <w:rPr>
          <w:rFonts w:ascii="Times New Roman" w:hAnsi="Times New Roman"/>
          <w:b/>
          <w:color w:val="000000"/>
          <w:sz w:val="21"/>
          <w:szCs w:val="21"/>
        </w:rPr>
        <w:t>____</w:t>
      </w:r>
      <w:r w:rsidR="00723076" w:rsidRPr="005B484F">
        <w:rPr>
          <w:rFonts w:ascii="Times New Roman" w:hAnsi="Times New Roman"/>
          <w:b/>
          <w:color w:val="000000"/>
          <w:sz w:val="21"/>
          <w:szCs w:val="21"/>
        </w:rPr>
        <w:t>___</w:t>
      </w:r>
      <w:r w:rsidR="005B484F" w:rsidRPr="005B484F">
        <w:rPr>
          <w:rFonts w:ascii="Times New Roman" w:hAnsi="Times New Roman"/>
          <w:b/>
          <w:color w:val="000000"/>
          <w:sz w:val="21"/>
          <w:szCs w:val="21"/>
        </w:rPr>
        <w:t>___</w:t>
      </w:r>
      <w:r w:rsidR="00723076" w:rsidRPr="005B484F">
        <w:rPr>
          <w:rFonts w:ascii="Times New Roman" w:hAnsi="Times New Roman"/>
          <w:b/>
          <w:color w:val="000000"/>
          <w:sz w:val="21"/>
          <w:szCs w:val="21"/>
        </w:rPr>
        <w:t>___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 acima qualificada(o), na</w:t>
      </w:r>
      <w:r w:rsidR="005B484F" w:rsidRPr="005B484F">
        <w:rPr>
          <w:rFonts w:ascii="Times New Roman" w:hAnsi="Times New Roman"/>
          <w:color w:val="000000"/>
          <w:sz w:val="21"/>
          <w:szCs w:val="21"/>
        </w:rPr>
        <w:t>(o)</w:t>
      </w:r>
      <w:r w:rsidR="00267755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647FE4" w:rsidRPr="005B484F">
        <w:rPr>
          <w:rFonts w:ascii="Times New Roman" w:hAnsi="Times New Roman"/>
          <w:b/>
          <w:color w:val="000000"/>
          <w:sz w:val="21"/>
          <w:szCs w:val="21"/>
        </w:rPr>
        <w:t>(</w:t>
      </w:r>
      <w:r w:rsidR="00647FE4" w:rsidRPr="005B484F">
        <w:rPr>
          <w:rFonts w:ascii="Times New Roman" w:hAnsi="Times New Roman"/>
          <w:b/>
          <w:i/>
          <w:color w:val="FF0000"/>
          <w:sz w:val="21"/>
          <w:szCs w:val="21"/>
          <w:u w:val="single"/>
        </w:rPr>
        <w:t>local de estagio</w:t>
      </w:r>
      <w:r w:rsidR="00647FE4" w:rsidRPr="005B484F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5B484F">
        <w:rPr>
          <w:rFonts w:ascii="Times New Roman" w:hAnsi="Times New Roman"/>
          <w:b/>
          <w:color w:val="000000"/>
          <w:sz w:val="21"/>
          <w:szCs w:val="21"/>
        </w:rPr>
        <w:t>,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 onde desenvolverá atividades pertinentes ao Setor.</w:t>
      </w:r>
    </w:p>
    <w:p w:rsidR="002006E6" w:rsidRPr="005B484F" w:rsidRDefault="00AD3183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2.</w:t>
      </w:r>
      <w:r w:rsidRPr="005B484F">
        <w:rPr>
          <w:rFonts w:ascii="Times New Roman" w:hAnsi="Times New Roman"/>
          <w:color w:val="000000"/>
          <w:sz w:val="21"/>
          <w:szCs w:val="21"/>
        </w:rPr>
        <w:tab/>
        <w:t>O estágio tem por objetivo propiciar a complementação educacional e prática profissional.</w:t>
      </w:r>
    </w:p>
    <w:p w:rsidR="00345955" w:rsidRPr="005B484F" w:rsidRDefault="002006E6" w:rsidP="008B22D9">
      <w:pPr>
        <w:tabs>
          <w:tab w:val="left" w:pos="284"/>
        </w:tabs>
        <w:spacing w:line="312" w:lineRule="auto"/>
        <w:rPr>
          <w:rFonts w:ascii="Times New Roman" w:hAnsi="Times New Roman"/>
          <w:b/>
          <w:noProof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3.</w:t>
      </w:r>
      <w:r w:rsidRPr="005B484F">
        <w:rPr>
          <w:rFonts w:ascii="Times New Roman" w:hAnsi="Times New Roman"/>
          <w:color w:val="000000"/>
          <w:sz w:val="21"/>
          <w:szCs w:val="21"/>
        </w:rPr>
        <w:tab/>
        <w:t>As atividades do e</w:t>
      </w:r>
      <w:r w:rsidR="00496D07" w:rsidRPr="005B484F">
        <w:rPr>
          <w:rFonts w:ascii="Times New Roman" w:hAnsi="Times New Roman"/>
          <w:color w:val="000000"/>
          <w:sz w:val="21"/>
          <w:szCs w:val="21"/>
        </w:rPr>
        <w:t xml:space="preserve">stágio serão 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supervisionadas </w:t>
      </w:r>
      <w:r w:rsidR="00345955" w:rsidRPr="005B484F">
        <w:rPr>
          <w:rFonts w:ascii="Times New Roman" w:hAnsi="Times New Roman"/>
          <w:color w:val="000000"/>
          <w:sz w:val="21"/>
          <w:szCs w:val="21"/>
        </w:rPr>
        <w:t xml:space="preserve">pelo(a) </w:t>
      </w:r>
      <w:r w:rsidRPr="005B484F">
        <w:rPr>
          <w:rFonts w:ascii="Times New Roman" w:hAnsi="Times New Roman"/>
          <w:noProof/>
          <w:color w:val="000000"/>
          <w:sz w:val="21"/>
          <w:szCs w:val="21"/>
        </w:rPr>
        <w:t>Professor</w:t>
      </w:r>
      <w:r w:rsidR="00D82CD2" w:rsidRPr="005B484F">
        <w:rPr>
          <w:rFonts w:ascii="Times New Roman" w:hAnsi="Times New Roman"/>
          <w:noProof/>
          <w:color w:val="000000"/>
          <w:sz w:val="21"/>
          <w:szCs w:val="21"/>
        </w:rPr>
        <w:t xml:space="preserve"> </w:t>
      </w:r>
      <w:r w:rsidR="00D77EDF" w:rsidRPr="005B484F">
        <w:rPr>
          <w:rFonts w:ascii="Times New Roman" w:hAnsi="Times New Roman"/>
          <w:noProof/>
          <w:color w:val="000000"/>
          <w:sz w:val="21"/>
          <w:szCs w:val="21"/>
        </w:rPr>
        <w:t>orientador</w:t>
      </w:r>
      <w:r w:rsidR="008B22D9" w:rsidRPr="005B484F">
        <w:rPr>
          <w:rFonts w:ascii="Times New Roman" w:hAnsi="Times New Roman"/>
          <w:noProof/>
          <w:color w:val="000000"/>
          <w:sz w:val="21"/>
          <w:szCs w:val="21"/>
        </w:rPr>
        <w:t xml:space="preserve"> </w:t>
      </w:r>
      <w:r w:rsidR="008B22D9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</w:t>
      </w:r>
      <w:r w:rsidR="00DB40A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_________</w:t>
      </w:r>
      <w:r w:rsidR="008B22D9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______________________</w:t>
      </w:r>
      <w:r w:rsidR="00647FE4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.</w:t>
      </w:r>
    </w:p>
    <w:p w:rsidR="00AD3183" w:rsidRPr="005B484F" w:rsidRDefault="00D82CD2" w:rsidP="008B22D9">
      <w:pPr>
        <w:pStyle w:val="Corpodetexto"/>
        <w:tabs>
          <w:tab w:val="left" w:pos="284"/>
        </w:tabs>
        <w:spacing w:line="312" w:lineRule="auto"/>
        <w:ind w:right="0"/>
        <w:rPr>
          <w:color w:val="000000"/>
          <w:sz w:val="21"/>
          <w:szCs w:val="21"/>
        </w:rPr>
      </w:pPr>
      <w:r w:rsidRPr="005B484F">
        <w:rPr>
          <w:color w:val="000000"/>
          <w:sz w:val="21"/>
          <w:szCs w:val="21"/>
        </w:rPr>
        <w:t>4.</w:t>
      </w:r>
      <w:r w:rsidRPr="005B484F">
        <w:rPr>
          <w:color w:val="000000"/>
          <w:sz w:val="21"/>
          <w:szCs w:val="21"/>
        </w:rPr>
        <w:tab/>
        <w:t>A Coordenadoria de</w:t>
      </w:r>
      <w:r w:rsidR="00345955" w:rsidRPr="005B484F">
        <w:rPr>
          <w:color w:val="000000"/>
          <w:sz w:val="21"/>
          <w:szCs w:val="21"/>
        </w:rPr>
        <w:t xml:space="preserve"> Estágio da Instituição concedente, caberá a fixação dos locais onde se desenvolverão as atividades componentes da programação do estágio.</w:t>
      </w:r>
    </w:p>
    <w:p w:rsidR="006C69E1" w:rsidRPr="005B484F" w:rsidRDefault="00345955" w:rsidP="008B22D9">
      <w:pPr>
        <w:pStyle w:val="Corpodetexto2"/>
        <w:tabs>
          <w:tab w:val="left" w:pos="284"/>
        </w:tabs>
        <w:spacing w:line="312" w:lineRule="auto"/>
        <w:rPr>
          <w:color w:val="000000"/>
          <w:sz w:val="21"/>
          <w:szCs w:val="21"/>
        </w:rPr>
      </w:pPr>
      <w:r w:rsidRPr="005B484F">
        <w:rPr>
          <w:color w:val="000000"/>
          <w:sz w:val="21"/>
          <w:szCs w:val="21"/>
        </w:rPr>
        <w:t>5.</w:t>
      </w:r>
      <w:r w:rsidRPr="005B484F">
        <w:rPr>
          <w:color w:val="000000"/>
          <w:sz w:val="21"/>
          <w:szCs w:val="21"/>
        </w:rPr>
        <w:tab/>
        <w:t>O(A) ESTAGIÁRIO(A) se obriga a cumprir a programação do estágio, comunicando formalmente e em tempo h</w:t>
      </w:r>
      <w:r w:rsidR="00290A90" w:rsidRPr="005B484F">
        <w:rPr>
          <w:color w:val="000000"/>
          <w:sz w:val="21"/>
          <w:szCs w:val="21"/>
        </w:rPr>
        <w:t xml:space="preserve">ábil </w:t>
      </w:r>
      <w:r w:rsidRPr="005B484F">
        <w:rPr>
          <w:color w:val="000000"/>
          <w:sz w:val="21"/>
          <w:szCs w:val="21"/>
        </w:rPr>
        <w:t xml:space="preserve">  a impossibilidade de fazê-lo.</w:t>
      </w:r>
    </w:p>
    <w:p w:rsidR="008B22D9" w:rsidRPr="005B484F" w:rsidRDefault="00956D51" w:rsidP="008B22D9">
      <w:pPr>
        <w:autoSpaceDE w:val="0"/>
        <w:autoSpaceDN w:val="0"/>
        <w:adjustRightInd w:val="0"/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6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="0075472E" w:rsidRPr="005B484F">
        <w:rPr>
          <w:rFonts w:ascii="Times New Roman" w:hAnsi="Times New Roman"/>
          <w:color w:val="000000"/>
          <w:sz w:val="21"/>
          <w:szCs w:val="21"/>
        </w:rPr>
        <w:t>O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 xml:space="preserve"> (A)</w:t>
      </w:r>
      <w:r w:rsidR="0075472E" w:rsidRPr="005B484F">
        <w:rPr>
          <w:rFonts w:ascii="Times New Roman" w:hAnsi="Times New Roman"/>
          <w:color w:val="000000"/>
          <w:sz w:val="21"/>
          <w:szCs w:val="21"/>
        </w:rPr>
        <w:t xml:space="preserve"> ESTAGIÁRIO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 xml:space="preserve"> (A)</w:t>
      </w:r>
      <w:r w:rsidR="0075472E" w:rsidRPr="005B484F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5B484F">
        <w:rPr>
          <w:rFonts w:ascii="Times New Roman" w:hAnsi="Times New Roman"/>
          <w:color w:val="000000"/>
          <w:sz w:val="21"/>
          <w:szCs w:val="21"/>
        </w:rPr>
        <w:t xml:space="preserve">e </w:t>
      </w:r>
      <w:r w:rsidR="0075472E" w:rsidRPr="005B484F">
        <w:rPr>
          <w:rFonts w:ascii="Times New Roman" w:hAnsi="Times New Roman"/>
          <w:color w:val="000000"/>
          <w:sz w:val="21"/>
          <w:szCs w:val="21"/>
        </w:rPr>
        <w:t>o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 xml:space="preserve"> (a)</w:t>
      </w:r>
      <w:r w:rsidR="0075472E" w:rsidRPr="005B484F">
        <w:rPr>
          <w:rFonts w:ascii="Times New Roman" w:hAnsi="Times New Roman"/>
          <w:color w:val="000000"/>
          <w:sz w:val="21"/>
          <w:szCs w:val="21"/>
        </w:rPr>
        <w:t xml:space="preserve"> Professor orientador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90A90" w:rsidRPr="005B484F">
        <w:rPr>
          <w:rFonts w:ascii="Times New Roman" w:hAnsi="Times New Roman"/>
          <w:color w:val="000000"/>
          <w:sz w:val="21"/>
          <w:szCs w:val="21"/>
        </w:rPr>
        <w:t>s</w:t>
      </w:r>
      <w:r w:rsidR="00C21FAF" w:rsidRPr="005B484F">
        <w:rPr>
          <w:rFonts w:ascii="Times New Roman" w:hAnsi="Times New Roman"/>
          <w:color w:val="000000"/>
          <w:sz w:val="21"/>
          <w:szCs w:val="21"/>
        </w:rPr>
        <w:t>e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C21FAF" w:rsidRPr="005B484F">
        <w:rPr>
          <w:rFonts w:ascii="Times New Roman" w:hAnsi="Times New Roman"/>
          <w:color w:val="000000"/>
          <w:sz w:val="21"/>
          <w:szCs w:val="21"/>
        </w:rPr>
        <w:t>obrigam a cumprir as normas do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354FBD" w:rsidRPr="005B484F">
        <w:rPr>
          <w:rFonts w:ascii="Times New Roman" w:hAnsi="Times New Roman"/>
          <w:color w:val="000000"/>
          <w:sz w:val="21"/>
          <w:szCs w:val="21"/>
        </w:rPr>
        <w:t>Município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90A90" w:rsidRPr="005B484F">
        <w:rPr>
          <w:rFonts w:ascii="Times New Roman" w:hAnsi="Times New Roman"/>
          <w:color w:val="000000"/>
          <w:sz w:val="21"/>
          <w:szCs w:val="21"/>
        </w:rPr>
        <w:t>relativas ao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 xml:space="preserve"> estágio</w:t>
      </w:r>
      <w:r w:rsidR="00160F61" w:rsidRPr="005B484F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EA6C9B" w:rsidRPr="005B484F">
        <w:rPr>
          <w:rFonts w:ascii="Times New Roman" w:hAnsi="Times New Roman"/>
          <w:b/>
          <w:bCs/>
          <w:color w:val="231F20"/>
          <w:sz w:val="21"/>
          <w:szCs w:val="21"/>
        </w:rPr>
        <w:t>Decreto nº1285 DE 20 DE DEZEMBRO DE 2010</w:t>
      </w:r>
      <w:r w:rsidR="0047530C" w:rsidRPr="005B484F">
        <w:rPr>
          <w:rFonts w:ascii="Times New Roman" w:hAnsi="Times New Roman"/>
          <w:bCs/>
          <w:color w:val="231F20"/>
          <w:sz w:val="21"/>
          <w:szCs w:val="21"/>
        </w:rPr>
        <w:t>)</w:t>
      </w:r>
      <w:r w:rsidR="00267755" w:rsidRPr="005B484F">
        <w:rPr>
          <w:rFonts w:ascii="Times New Roman" w:hAnsi="Times New Roman"/>
          <w:bCs/>
          <w:color w:val="231F20"/>
          <w:sz w:val="21"/>
          <w:szCs w:val="21"/>
        </w:rPr>
        <w:t xml:space="preserve"> </w:t>
      </w:r>
      <w:r w:rsidR="00290A90" w:rsidRPr="005B484F">
        <w:rPr>
          <w:rFonts w:ascii="Times New Roman" w:hAnsi="Times New Roman"/>
          <w:color w:val="000000"/>
          <w:sz w:val="21"/>
          <w:szCs w:val="21"/>
        </w:rPr>
        <w:t xml:space="preserve">como também as </w:t>
      </w:r>
      <w:r w:rsidR="0047530C" w:rsidRPr="005B484F">
        <w:rPr>
          <w:rFonts w:ascii="Times New Roman" w:hAnsi="Times New Roman"/>
          <w:color w:val="000000"/>
          <w:sz w:val="21"/>
          <w:szCs w:val="21"/>
        </w:rPr>
        <w:t>que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 xml:space="preserve"> resguardam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90A90" w:rsidRPr="005B484F">
        <w:rPr>
          <w:rFonts w:ascii="Times New Roman" w:hAnsi="Times New Roman"/>
          <w:color w:val="000000"/>
          <w:sz w:val="21"/>
          <w:szCs w:val="21"/>
        </w:rPr>
        <w:t>o sigilo sobre as</w:t>
      </w:r>
      <w:r w:rsidR="00D82CD2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90A90" w:rsidRPr="005B484F">
        <w:rPr>
          <w:rFonts w:ascii="Times New Roman" w:hAnsi="Times New Roman"/>
          <w:color w:val="000000"/>
          <w:sz w:val="21"/>
          <w:szCs w:val="21"/>
        </w:rPr>
        <w:t>informações a que tiverem acesso.</w:t>
      </w:r>
    </w:p>
    <w:p w:rsidR="00290A90" w:rsidRPr="005B484F" w:rsidRDefault="00956D51" w:rsidP="008B22D9">
      <w:pPr>
        <w:autoSpaceDE w:val="0"/>
        <w:autoSpaceDN w:val="0"/>
        <w:adjustRightInd w:val="0"/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7</w:t>
      </w:r>
      <w:r w:rsidR="00834C4D" w:rsidRPr="005B484F">
        <w:rPr>
          <w:rFonts w:ascii="Times New Roman" w:hAnsi="Times New Roman"/>
          <w:color w:val="000000"/>
          <w:sz w:val="21"/>
          <w:szCs w:val="21"/>
        </w:rPr>
        <w:t>. As atividades desenvolvidas pelo estagiário no campo de estágio designado pela AMS, serão de responsabilidade do professor orientador da Instituição de Ensino.</w:t>
      </w:r>
    </w:p>
    <w:p w:rsidR="00E86449" w:rsidRPr="005B484F" w:rsidRDefault="006C69E1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sz w:val="21"/>
          <w:szCs w:val="21"/>
        </w:rPr>
        <w:t>8</w:t>
      </w:r>
      <w:r w:rsidR="00290A90" w:rsidRPr="005B484F">
        <w:rPr>
          <w:rFonts w:ascii="Times New Roman" w:hAnsi="Times New Roman"/>
          <w:sz w:val="21"/>
          <w:szCs w:val="21"/>
        </w:rPr>
        <w:t>.</w:t>
      </w:r>
      <w:r w:rsidR="00290A90" w:rsidRPr="005B484F">
        <w:rPr>
          <w:rFonts w:ascii="Times New Roman" w:hAnsi="Times New Roman"/>
          <w:sz w:val="21"/>
          <w:szCs w:val="21"/>
        </w:rPr>
        <w:tab/>
        <w:t xml:space="preserve">O Estágio Curricular </w:t>
      </w:r>
      <w:r w:rsidR="00290A90" w:rsidRPr="005B484F">
        <w:rPr>
          <w:rFonts w:ascii="Times New Roman" w:hAnsi="Times New Roman"/>
          <w:noProof/>
          <w:sz w:val="21"/>
          <w:szCs w:val="21"/>
        </w:rPr>
        <w:t xml:space="preserve">obrigatório </w:t>
      </w:r>
      <w:r w:rsidR="00290A90" w:rsidRPr="005B484F">
        <w:rPr>
          <w:rFonts w:ascii="Times New Roman" w:hAnsi="Times New Roman"/>
          <w:sz w:val="21"/>
          <w:szCs w:val="21"/>
        </w:rPr>
        <w:t xml:space="preserve">terá </w:t>
      </w:r>
      <w:r w:rsidR="00290A90" w:rsidRPr="005B484F">
        <w:rPr>
          <w:rFonts w:ascii="Times New Roman" w:hAnsi="Times New Roman"/>
          <w:b/>
          <w:sz w:val="21"/>
          <w:szCs w:val="21"/>
        </w:rPr>
        <w:t>INÍCIO em</w:t>
      </w:r>
      <w:r w:rsidR="007B0D92" w:rsidRPr="005B484F">
        <w:rPr>
          <w:rFonts w:ascii="Times New Roman" w:hAnsi="Times New Roman"/>
          <w:b/>
          <w:noProof/>
          <w:sz w:val="21"/>
          <w:szCs w:val="21"/>
        </w:rPr>
        <w:t>__</w:t>
      </w:r>
      <w:r w:rsidR="00290A90" w:rsidRPr="005B484F">
        <w:rPr>
          <w:rFonts w:ascii="Times New Roman" w:hAnsi="Times New Roman"/>
          <w:b/>
          <w:noProof/>
          <w:sz w:val="21"/>
          <w:szCs w:val="21"/>
        </w:rPr>
        <w:t>/</w:t>
      </w:r>
      <w:r w:rsidR="007B0D92" w:rsidRPr="005B484F">
        <w:rPr>
          <w:rFonts w:ascii="Times New Roman" w:hAnsi="Times New Roman"/>
          <w:b/>
          <w:noProof/>
          <w:sz w:val="21"/>
          <w:szCs w:val="21"/>
        </w:rPr>
        <w:t>__</w:t>
      </w:r>
      <w:r w:rsidR="00885DF8" w:rsidRPr="005B484F">
        <w:rPr>
          <w:rFonts w:ascii="Times New Roman" w:hAnsi="Times New Roman"/>
          <w:b/>
          <w:noProof/>
          <w:sz w:val="21"/>
          <w:szCs w:val="21"/>
        </w:rPr>
        <w:t>/2</w:t>
      </w:r>
      <w:r w:rsidR="00D62E22" w:rsidRPr="005B484F">
        <w:rPr>
          <w:rFonts w:ascii="Times New Roman" w:hAnsi="Times New Roman"/>
          <w:b/>
          <w:noProof/>
          <w:sz w:val="21"/>
          <w:szCs w:val="21"/>
        </w:rPr>
        <w:t>0</w:t>
      </w:r>
      <w:r w:rsidR="00400892" w:rsidRPr="005B484F">
        <w:rPr>
          <w:rFonts w:ascii="Times New Roman" w:hAnsi="Times New Roman"/>
          <w:b/>
          <w:noProof/>
          <w:sz w:val="21"/>
          <w:szCs w:val="21"/>
        </w:rPr>
        <w:t>2</w:t>
      </w:r>
      <w:r w:rsidR="00911396" w:rsidRPr="005B484F">
        <w:rPr>
          <w:rFonts w:ascii="Times New Roman" w:hAnsi="Times New Roman"/>
          <w:b/>
          <w:noProof/>
          <w:sz w:val="21"/>
          <w:szCs w:val="21"/>
        </w:rPr>
        <w:t>2</w:t>
      </w:r>
      <w:r w:rsidR="00290A90" w:rsidRPr="005B484F">
        <w:rPr>
          <w:rFonts w:ascii="Times New Roman" w:hAnsi="Times New Roman"/>
          <w:sz w:val="21"/>
          <w:szCs w:val="21"/>
        </w:rPr>
        <w:t xml:space="preserve">, com carga horária máxima de </w:t>
      </w:r>
      <w:r w:rsidR="00647FE4" w:rsidRPr="005B484F">
        <w:rPr>
          <w:rFonts w:ascii="Times New Roman" w:hAnsi="Times New Roman"/>
          <w:b/>
          <w:noProof/>
          <w:sz w:val="21"/>
          <w:szCs w:val="21"/>
        </w:rPr>
        <w:t>__</w:t>
      </w:r>
      <w:r w:rsidR="00290A90" w:rsidRPr="005B484F">
        <w:rPr>
          <w:rFonts w:ascii="Times New Roman" w:hAnsi="Times New Roman"/>
          <w:sz w:val="21"/>
          <w:szCs w:val="21"/>
        </w:rPr>
        <w:t xml:space="preserve">horas semanais, </w:t>
      </w:r>
      <w:r w:rsidR="00290A90" w:rsidRPr="005B484F">
        <w:rPr>
          <w:rFonts w:ascii="Times New Roman" w:hAnsi="Times New Roman"/>
          <w:noProof/>
          <w:sz w:val="21"/>
          <w:szCs w:val="21"/>
        </w:rPr>
        <w:t xml:space="preserve">e </w:t>
      </w:r>
      <w:r w:rsidR="00290A90" w:rsidRPr="005B484F">
        <w:rPr>
          <w:rFonts w:ascii="Times New Roman" w:hAnsi="Times New Roman"/>
          <w:b/>
          <w:sz w:val="21"/>
          <w:szCs w:val="21"/>
        </w:rPr>
        <w:t>TÉRMINO em</w:t>
      </w:r>
      <w:r w:rsidR="007B0D92" w:rsidRPr="005B484F">
        <w:rPr>
          <w:rFonts w:ascii="Times New Roman" w:hAnsi="Times New Roman"/>
          <w:b/>
          <w:noProof/>
          <w:sz w:val="21"/>
          <w:szCs w:val="21"/>
        </w:rPr>
        <w:t>__/__</w:t>
      </w:r>
      <w:r w:rsidR="007F57B2" w:rsidRPr="005B484F">
        <w:rPr>
          <w:rFonts w:ascii="Times New Roman" w:hAnsi="Times New Roman"/>
          <w:b/>
          <w:noProof/>
          <w:sz w:val="21"/>
          <w:szCs w:val="21"/>
        </w:rPr>
        <w:t>/20</w:t>
      </w:r>
      <w:r w:rsidR="00400892" w:rsidRPr="005B484F">
        <w:rPr>
          <w:rFonts w:ascii="Times New Roman" w:hAnsi="Times New Roman"/>
          <w:b/>
          <w:noProof/>
          <w:sz w:val="21"/>
          <w:szCs w:val="21"/>
        </w:rPr>
        <w:t>2</w:t>
      </w:r>
      <w:r w:rsidR="00911396" w:rsidRPr="005B484F">
        <w:rPr>
          <w:rFonts w:ascii="Times New Roman" w:hAnsi="Times New Roman"/>
          <w:b/>
          <w:noProof/>
          <w:sz w:val="21"/>
          <w:szCs w:val="21"/>
        </w:rPr>
        <w:t>2</w:t>
      </w:r>
      <w:r w:rsidR="00D034CD" w:rsidRPr="005B484F">
        <w:rPr>
          <w:rFonts w:ascii="Times New Roman" w:hAnsi="Times New Roman"/>
          <w:b/>
          <w:noProof/>
          <w:sz w:val="21"/>
          <w:szCs w:val="21"/>
        </w:rPr>
        <w:t xml:space="preserve">, </w:t>
      </w:r>
      <w:r w:rsidR="00290A90" w:rsidRPr="005B484F">
        <w:rPr>
          <w:rFonts w:ascii="Times New Roman" w:hAnsi="Times New Roman"/>
          <w:noProof/>
          <w:sz w:val="21"/>
          <w:szCs w:val="21"/>
        </w:rPr>
        <w:t xml:space="preserve">podendo ser interrompido a qualquer momento </w:t>
      </w:r>
      <w:r w:rsidR="00783B32" w:rsidRPr="005B484F">
        <w:rPr>
          <w:rFonts w:ascii="Times New Roman" w:hAnsi="Times New Roman"/>
          <w:noProof/>
          <w:sz w:val="21"/>
          <w:szCs w:val="21"/>
        </w:rPr>
        <w:t>pela Instituição concedente ou pelo estagiário, mediante comunicação por escrito</w:t>
      </w:r>
      <w:r w:rsidR="00E8582B" w:rsidRPr="005B484F">
        <w:rPr>
          <w:rFonts w:ascii="Times New Roman" w:hAnsi="Times New Roman"/>
          <w:noProof/>
          <w:sz w:val="21"/>
          <w:szCs w:val="21"/>
        </w:rPr>
        <w:t>, com no mínimo 5 (cinco) dias de antecedência</w:t>
      </w:r>
      <w:r w:rsidR="00290A90" w:rsidRPr="005B484F">
        <w:rPr>
          <w:rFonts w:ascii="Times New Roman" w:hAnsi="Times New Roman"/>
          <w:sz w:val="21"/>
          <w:szCs w:val="21"/>
        </w:rPr>
        <w:t>.</w:t>
      </w:r>
    </w:p>
    <w:p w:rsidR="00497353" w:rsidRPr="005B484F" w:rsidRDefault="0005642F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 xml:space="preserve"> 9</w:t>
      </w:r>
      <w:r w:rsidR="00E86449" w:rsidRPr="005B484F">
        <w:rPr>
          <w:rFonts w:ascii="Times New Roman" w:hAnsi="Times New Roman"/>
          <w:color w:val="000000"/>
          <w:sz w:val="21"/>
          <w:szCs w:val="21"/>
        </w:rPr>
        <w:t>.</w:t>
      </w:r>
      <w:r w:rsidR="00E86449" w:rsidRPr="005B484F">
        <w:rPr>
          <w:rFonts w:ascii="Times New Roman" w:hAnsi="Times New Roman"/>
          <w:color w:val="000000"/>
          <w:sz w:val="21"/>
          <w:szCs w:val="21"/>
        </w:rPr>
        <w:tab/>
        <w:t xml:space="preserve">O(A) ESTAGIÁRIO(A) responderá pelas perdas e danos </w:t>
      </w:r>
      <w:r w:rsidR="00EC2C2D" w:rsidRPr="005B484F">
        <w:rPr>
          <w:rFonts w:ascii="Times New Roman" w:hAnsi="Times New Roman"/>
          <w:color w:val="000000"/>
          <w:sz w:val="21"/>
          <w:szCs w:val="21"/>
        </w:rPr>
        <w:t>consequentes</w:t>
      </w:r>
      <w:r w:rsidR="00E86449" w:rsidRPr="005B484F">
        <w:rPr>
          <w:rFonts w:ascii="Times New Roman" w:hAnsi="Times New Roman"/>
          <w:color w:val="000000"/>
          <w:sz w:val="21"/>
          <w:szCs w:val="21"/>
        </w:rPr>
        <w:t xml:space="preserve"> de inobservância das normas internas e/ou das constantes do presente Termo.</w:t>
      </w:r>
    </w:p>
    <w:p w:rsidR="00497353" w:rsidRPr="005B484F" w:rsidRDefault="0005642F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10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>.</w:t>
      </w:r>
      <w:r w:rsidR="00497353" w:rsidRPr="005B484F">
        <w:rPr>
          <w:rFonts w:ascii="Times New Roman" w:hAnsi="Times New Roman"/>
          <w:color w:val="000000"/>
          <w:sz w:val="21"/>
          <w:szCs w:val="21"/>
        </w:rPr>
        <w:t>Nos termos do art. 3º da Lei Federal n.º 11.788, de 25/09</w:t>
      </w:r>
      <w:r w:rsidR="008139CB" w:rsidRPr="005B484F">
        <w:rPr>
          <w:rFonts w:ascii="Times New Roman" w:hAnsi="Times New Roman"/>
          <w:color w:val="000000"/>
          <w:sz w:val="21"/>
          <w:szCs w:val="21"/>
        </w:rPr>
        <w:t>/2008, a relação entre a AMS</w:t>
      </w:r>
      <w:r w:rsidR="00497353" w:rsidRPr="005B484F">
        <w:rPr>
          <w:rFonts w:ascii="Times New Roman" w:hAnsi="Times New Roman"/>
          <w:color w:val="000000"/>
          <w:sz w:val="21"/>
          <w:szCs w:val="21"/>
        </w:rPr>
        <w:t xml:space="preserve"> e (a) ESTAGIÁRIO(A) não consubstancia, sob nenhuma hipótese, vínculo empr</w:t>
      </w:r>
      <w:r w:rsidR="008139CB" w:rsidRPr="005B484F">
        <w:rPr>
          <w:rFonts w:ascii="Times New Roman" w:hAnsi="Times New Roman"/>
          <w:color w:val="000000"/>
          <w:sz w:val="21"/>
          <w:szCs w:val="21"/>
        </w:rPr>
        <w:t>egatício, afastando da AMS</w:t>
      </w:r>
      <w:r w:rsidR="00497353" w:rsidRPr="005B484F">
        <w:rPr>
          <w:rFonts w:ascii="Times New Roman" w:hAnsi="Times New Roman"/>
          <w:color w:val="000000"/>
          <w:sz w:val="21"/>
          <w:szCs w:val="21"/>
        </w:rPr>
        <w:t xml:space="preserve"> qualquer poder disciplinar, hierárquico ou funcional</w:t>
      </w:r>
    </w:p>
    <w:p w:rsidR="00C9674A" w:rsidRPr="005B484F" w:rsidRDefault="0005642F" w:rsidP="008B22D9">
      <w:pPr>
        <w:tabs>
          <w:tab w:val="left" w:pos="284"/>
          <w:tab w:val="left" w:pos="9639"/>
        </w:tabs>
        <w:spacing w:line="312" w:lineRule="auto"/>
        <w:rPr>
          <w:rFonts w:ascii="Times New Roman" w:hAnsi="Times New Roman"/>
          <w:b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11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>.</w:t>
      </w:r>
      <w:r w:rsidR="00497353" w:rsidRPr="005B484F">
        <w:rPr>
          <w:rFonts w:ascii="Times New Roman" w:hAnsi="Times New Roman"/>
          <w:color w:val="000000"/>
          <w:sz w:val="21"/>
          <w:szCs w:val="21"/>
        </w:rPr>
        <w:t xml:space="preserve">O(A) </w:t>
      </w:r>
      <w:r w:rsidR="00DA5BF3" w:rsidRPr="005B484F">
        <w:rPr>
          <w:rFonts w:ascii="Times New Roman" w:hAnsi="Times New Roman"/>
          <w:color w:val="000000"/>
          <w:sz w:val="21"/>
          <w:szCs w:val="21"/>
        </w:rPr>
        <w:t>ESTAGIÁRIO(</w:t>
      </w:r>
      <w:r w:rsidR="00BD4C45" w:rsidRPr="005B484F">
        <w:rPr>
          <w:rFonts w:ascii="Times New Roman" w:hAnsi="Times New Roman"/>
          <w:color w:val="000000"/>
          <w:sz w:val="21"/>
          <w:szCs w:val="21"/>
        </w:rPr>
        <w:t>A) conta com a anuênci</w:t>
      </w:r>
      <w:r w:rsidR="00C9674A" w:rsidRPr="005B484F">
        <w:rPr>
          <w:rFonts w:ascii="Times New Roman" w:hAnsi="Times New Roman"/>
          <w:color w:val="000000"/>
          <w:sz w:val="21"/>
          <w:szCs w:val="21"/>
        </w:rPr>
        <w:t>a</w:t>
      </w:r>
      <w:r w:rsidR="00E32D6A" w:rsidRPr="005B484F">
        <w:rPr>
          <w:rFonts w:ascii="Times New Roman" w:hAnsi="Times New Roman"/>
          <w:color w:val="000000"/>
          <w:sz w:val="21"/>
          <w:szCs w:val="21"/>
        </w:rPr>
        <w:t xml:space="preserve"> d</w:t>
      </w:r>
      <w:r w:rsidR="00DF2C64" w:rsidRPr="005B484F">
        <w:rPr>
          <w:rFonts w:ascii="Times New Roman" w:hAnsi="Times New Roman"/>
          <w:color w:val="000000"/>
          <w:sz w:val="21"/>
          <w:szCs w:val="21"/>
        </w:rPr>
        <w:t xml:space="preserve">a </w:t>
      </w:r>
      <w:r w:rsidR="00C60833" w:rsidRPr="005B484F">
        <w:rPr>
          <w:rFonts w:ascii="Times New Roman" w:hAnsi="Times New Roman"/>
          <w:color w:val="000000"/>
          <w:sz w:val="21"/>
          <w:szCs w:val="21"/>
        </w:rPr>
        <w:t>______</w:t>
      </w:r>
      <w:r w:rsidR="008B22D9" w:rsidRPr="005B484F">
        <w:rPr>
          <w:rFonts w:ascii="Times New Roman" w:hAnsi="Times New Roman"/>
          <w:b/>
          <w:sz w:val="21"/>
          <w:szCs w:val="21"/>
        </w:rPr>
        <w:t>(</w:t>
      </w:r>
      <w:r w:rsidR="008423A2" w:rsidRPr="005B484F">
        <w:rPr>
          <w:rFonts w:ascii="Times New Roman" w:hAnsi="Times New Roman"/>
          <w:b/>
          <w:color w:val="FF0000"/>
          <w:sz w:val="21"/>
          <w:szCs w:val="21"/>
        </w:rPr>
        <w:t xml:space="preserve">nome da </w:t>
      </w:r>
      <w:r w:rsidR="00400892" w:rsidRPr="005B484F">
        <w:rPr>
          <w:rFonts w:ascii="Times New Roman" w:hAnsi="Times New Roman"/>
          <w:b/>
          <w:color w:val="FF0000"/>
          <w:sz w:val="21"/>
          <w:szCs w:val="21"/>
        </w:rPr>
        <w:t>Instituição de ensino</w:t>
      </w:r>
      <w:r w:rsidR="008B22D9" w:rsidRPr="005B484F">
        <w:rPr>
          <w:rFonts w:ascii="Times New Roman" w:hAnsi="Times New Roman"/>
          <w:b/>
          <w:sz w:val="21"/>
          <w:szCs w:val="21"/>
        </w:rPr>
        <w:t>)</w:t>
      </w:r>
      <w:r w:rsidR="00C60833" w:rsidRPr="005B484F">
        <w:rPr>
          <w:rFonts w:ascii="Times New Roman" w:hAnsi="Times New Roman"/>
          <w:b/>
          <w:sz w:val="21"/>
          <w:szCs w:val="21"/>
        </w:rPr>
        <w:t>_____.</w:t>
      </w:r>
    </w:p>
    <w:p w:rsidR="00497353" w:rsidRPr="005B484F" w:rsidRDefault="0005642F" w:rsidP="008B22D9">
      <w:pPr>
        <w:tabs>
          <w:tab w:val="left" w:pos="284"/>
        </w:tabs>
        <w:spacing w:line="312" w:lineRule="auto"/>
        <w:rPr>
          <w:rFonts w:ascii="Times New Roman" w:hAnsi="Times New Roman"/>
          <w:sz w:val="21"/>
          <w:szCs w:val="21"/>
        </w:rPr>
      </w:pPr>
      <w:r w:rsidRPr="005B484F">
        <w:rPr>
          <w:rFonts w:ascii="Times New Roman" w:hAnsi="Times New Roman"/>
          <w:sz w:val="21"/>
          <w:szCs w:val="21"/>
        </w:rPr>
        <w:t>12</w:t>
      </w:r>
      <w:r w:rsidR="00625E7A" w:rsidRPr="005B484F">
        <w:rPr>
          <w:rFonts w:ascii="Times New Roman" w:hAnsi="Times New Roman"/>
          <w:sz w:val="21"/>
          <w:szCs w:val="21"/>
        </w:rPr>
        <w:t>.</w:t>
      </w:r>
      <w:r w:rsidR="00497353" w:rsidRPr="005B484F">
        <w:rPr>
          <w:rFonts w:ascii="Times New Roman" w:hAnsi="Times New Roman"/>
          <w:sz w:val="21"/>
          <w:szCs w:val="21"/>
        </w:rPr>
        <w:t>O presente Termo está vinculado ao Convênio celeb</w:t>
      </w:r>
      <w:r w:rsidR="00042931" w:rsidRPr="005B484F">
        <w:rPr>
          <w:rFonts w:ascii="Times New Roman" w:hAnsi="Times New Roman"/>
          <w:sz w:val="21"/>
          <w:szCs w:val="21"/>
        </w:rPr>
        <w:t xml:space="preserve">rado em </w:t>
      </w:r>
      <w:r w:rsidR="00C60833" w:rsidRPr="005B484F">
        <w:rPr>
          <w:rFonts w:ascii="Times New Roman" w:hAnsi="Times New Roman"/>
          <w:b/>
          <w:noProof/>
          <w:sz w:val="21"/>
          <w:szCs w:val="21"/>
        </w:rPr>
        <w:t xml:space="preserve">__/__/___ </w:t>
      </w:r>
      <w:r w:rsidR="00497353" w:rsidRPr="005B484F">
        <w:rPr>
          <w:rFonts w:ascii="Times New Roman" w:hAnsi="Times New Roman"/>
          <w:sz w:val="21"/>
          <w:szCs w:val="21"/>
        </w:rPr>
        <w:t xml:space="preserve">entre </w:t>
      </w:r>
      <w:r w:rsidR="00354FBD" w:rsidRPr="005B484F">
        <w:rPr>
          <w:rFonts w:ascii="Times New Roman" w:hAnsi="Times New Roman"/>
          <w:sz w:val="21"/>
          <w:szCs w:val="21"/>
        </w:rPr>
        <w:t>a Prefeitura</w:t>
      </w:r>
      <w:r w:rsidR="00116D38" w:rsidRPr="005B484F">
        <w:rPr>
          <w:rFonts w:ascii="Times New Roman" w:hAnsi="Times New Roman"/>
          <w:sz w:val="21"/>
          <w:szCs w:val="21"/>
        </w:rPr>
        <w:t xml:space="preserve"> </w:t>
      </w:r>
      <w:r w:rsidR="00354FBD" w:rsidRPr="005B484F">
        <w:rPr>
          <w:rFonts w:ascii="Times New Roman" w:hAnsi="Times New Roman"/>
          <w:sz w:val="21"/>
          <w:szCs w:val="21"/>
        </w:rPr>
        <w:t xml:space="preserve">Municipal de Londrina </w:t>
      </w:r>
      <w:r w:rsidR="00497353" w:rsidRPr="005B484F">
        <w:rPr>
          <w:rFonts w:ascii="Times New Roman" w:hAnsi="Times New Roman"/>
          <w:sz w:val="21"/>
          <w:szCs w:val="21"/>
        </w:rPr>
        <w:t>e a Instituição de Ensino acima citada.</w:t>
      </w:r>
      <w:bookmarkStart w:id="0" w:name="_GoBack"/>
      <w:bookmarkEnd w:id="0"/>
    </w:p>
    <w:p w:rsidR="00E8582B" w:rsidRPr="005B484F" w:rsidRDefault="0005642F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13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>.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>O</w:t>
      </w:r>
      <w:r w:rsidR="00267755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>Seguro de Acidentes Pessoais terá</w:t>
      </w:r>
      <w:r w:rsidR="00116D38" w:rsidRPr="005B484F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 xml:space="preserve">cobertura pela Apólice </w:t>
      </w:r>
      <w:r w:rsidR="007B0D92" w:rsidRPr="005B484F">
        <w:rPr>
          <w:rFonts w:ascii="Times New Roman" w:hAnsi="Times New Roman"/>
          <w:color w:val="000000"/>
          <w:sz w:val="21"/>
          <w:szCs w:val="21"/>
        </w:rPr>
        <w:t>nº</w:t>
      </w:r>
      <w:r w:rsidR="007B0D92" w:rsidRPr="005B484F">
        <w:rPr>
          <w:rFonts w:ascii="Times New Roman" w:hAnsi="Times New Roman"/>
          <w:b/>
          <w:color w:val="000000"/>
          <w:sz w:val="21"/>
          <w:szCs w:val="21"/>
        </w:rPr>
        <w:t>.__________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 xml:space="preserve"> da Seguradora </w:t>
      </w:r>
      <w:r w:rsidR="007B0D9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</w:t>
      </w:r>
      <w:r w:rsidR="00C60833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</w:t>
      </w:r>
      <w:r w:rsidR="0029582A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_______</w:t>
      </w:r>
      <w:r w:rsidR="00C60833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_______</w:t>
      </w:r>
      <w:r w:rsidR="007B0D92" w:rsidRPr="005B484F">
        <w:rPr>
          <w:rFonts w:ascii="Times New Roman" w:hAnsi="Times New Roman"/>
          <w:b/>
          <w:noProof/>
          <w:color w:val="000000"/>
          <w:sz w:val="21"/>
          <w:szCs w:val="21"/>
        </w:rPr>
        <w:t>____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>,</w:t>
      </w:r>
    </w:p>
    <w:p w:rsidR="00E8582B" w:rsidRPr="005B484F" w:rsidRDefault="0005642F" w:rsidP="008B22D9">
      <w:pPr>
        <w:tabs>
          <w:tab w:val="left" w:pos="284"/>
        </w:tabs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14</w:t>
      </w:r>
      <w:r w:rsidR="00625E7A" w:rsidRPr="005B484F">
        <w:rPr>
          <w:rFonts w:ascii="Times New Roman" w:hAnsi="Times New Roman"/>
          <w:color w:val="000000"/>
          <w:sz w:val="21"/>
          <w:szCs w:val="21"/>
        </w:rPr>
        <w:t>.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 xml:space="preserve">O presente Termo terá validade </w:t>
      </w:r>
      <w:r w:rsidR="00E8582B" w:rsidRPr="005B484F">
        <w:rPr>
          <w:rFonts w:ascii="Times New Roman" w:hAnsi="Times New Roman"/>
          <w:b/>
          <w:color w:val="000000"/>
          <w:sz w:val="21"/>
          <w:szCs w:val="21"/>
        </w:rPr>
        <w:t>SOMENTE APÓS</w:t>
      </w:r>
      <w:r w:rsidR="00D82CD2" w:rsidRPr="005B484F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E8582B" w:rsidRPr="005B484F">
        <w:rPr>
          <w:rFonts w:ascii="Times New Roman" w:hAnsi="Times New Roman"/>
          <w:b/>
          <w:color w:val="000000"/>
          <w:sz w:val="21"/>
          <w:szCs w:val="21"/>
        </w:rPr>
        <w:t>SUA DEVOLUÇÃO</w:t>
      </w:r>
      <w:r w:rsidR="00116D38" w:rsidRPr="005B484F">
        <w:rPr>
          <w:rFonts w:ascii="Times New Roman" w:hAnsi="Times New Roman"/>
          <w:b/>
          <w:color w:val="000000"/>
          <w:sz w:val="21"/>
          <w:szCs w:val="21"/>
        </w:rPr>
        <w:t xml:space="preserve"> a Coordenadoria de E</w:t>
      </w:r>
      <w:r w:rsidR="00D82CD2" w:rsidRPr="005B484F">
        <w:rPr>
          <w:rFonts w:ascii="Times New Roman" w:hAnsi="Times New Roman"/>
          <w:b/>
          <w:color w:val="000000"/>
          <w:sz w:val="21"/>
          <w:szCs w:val="21"/>
        </w:rPr>
        <w:t>stágio e Educação Permanente e Continuada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 xml:space="preserve">, devidamente </w:t>
      </w:r>
      <w:r w:rsidR="00E8582B" w:rsidRPr="005B484F">
        <w:rPr>
          <w:rFonts w:ascii="Times New Roman" w:hAnsi="Times New Roman"/>
          <w:b/>
          <w:color w:val="000000"/>
          <w:sz w:val="21"/>
          <w:szCs w:val="21"/>
        </w:rPr>
        <w:t>ASSINADO E CARIMBADO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 xml:space="preserve"> pela instituição de ensino, mesmo que a data de devolução ultrapasse a data do início de </w:t>
      </w:r>
      <w:r w:rsidR="00C60833" w:rsidRPr="005B484F">
        <w:rPr>
          <w:rFonts w:ascii="Times New Roman" w:hAnsi="Times New Roman"/>
          <w:color w:val="000000"/>
          <w:sz w:val="21"/>
          <w:szCs w:val="21"/>
        </w:rPr>
        <w:t>estágio</w:t>
      </w:r>
      <w:r w:rsidR="00E8582B" w:rsidRPr="005B484F">
        <w:rPr>
          <w:rFonts w:ascii="Times New Roman" w:hAnsi="Times New Roman"/>
          <w:color w:val="000000"/>
          <w:sz w:val="21"/>
          <w:szCs w:val="21"/>
        </w:rPr>
        <w:t>.</w:t>
      </w:r>
    </w:p>
    <w:p w:rsidR="00C60833" w:rsidRPr="005B484F" w:rsidRDefault="00AD6BEE" w:rsidP="008B22D9">
      <w:pPr>
        <w:spacing w:line="312" w:lineRule="auto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 xml:space="preserve">Por estarem avençadas as partes, assinam o presente em </w:t>
      </w:r>
      <w:r w:rsidRPr="005B484F">
        <w:rPr>
          <w:rFonts w:ascii="Times New Roman" w:hAnsi="Times New Roman"/>
          <w:b/>
          <w:color w:val="FF0000"/>
          <w:sz w:val="21"/>
          <w:szCs w:val="21"/>
        </w:rPr>
        <w:t>três</w:t>
      </w:r>
      <w:r w:rsidR="00D82CD2" w:rsidRPr="005B484F">
        <w:rPr>
          <w:rFonts w:ascii="Times New Roman" w:hAnsi="Times New Roman"/>
          <w:b/>
          <w:color w:val="FF0000"/>
          <w:sz w:val="21"/>
          <w:szCs w:val="21"/>
        </w:rPr>
        <w:t xml:space="preserve"> </w:t>
      </w:r>
      <w:r w:rsidRPr="005B484F">
        <w:rPr>
          <w:rFonts w:ascii="Times New Roman" w:hAnsi="Times New Roman"/>
          <w:b/>
          <w:color w:val="FF0000"/>
          <w:sz w:val="21"/>
          <w:szCs w:val="21"/>
        </w:rPr>
        <w:t>vias</w:t>
      </w:r>
      <w:r w:rsidRPr="005B484F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5B484F">
        <w:rPr>
          <w:rFonts w:ascii="Times New Roman" w:hAnsi="Times New Roman"/>
          <w:color w:val="000000"/>
          <w:sz w:val="21"/>
          <w:szCs w:val="21"/>
        </w:rPr>
        <w:t>para um só efeito.</w:t>
      </w:r>
    </w:p>
    <w:p w:rsidR="00AD6BEE" w:rsidRPr="005B484F" w:rsidRDefault="006B3DAA" w:rsidP="00C60833">
      <w:pPr>
        <w:spacing w:line="312" w:lineRule="auto"/>
        <w:jc w:val="right"/>
        <w:rPr>
          <w:rFonts w:ascii="Times New Roman" w:hAnsi="Times New Roman"/>
          <w:noProof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Londrina</w:t>
      </w:r>
      <w:r w:rsidR="007611E1" w:rsidRPr="005B484F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8A0E6F" w:rsidRPr="005B484F">
        <w:rPr>
          <w:rFonts w:ascii="Times New Roman" w:hAnsi="Times New Roman"/>
          <w:color w:val="FF0000"/>
          <w:sz w:val="19"/>
          <w:szCs w:val="19"/>
        </w:rPr>
        <w:t>DATA DE CONFECÇÃO DO TERMO</w:t>
      </w:r>
      <w:r w:rsidR="008A0E6F" w:rsidRPr="005B484F">
        <w:rPr>
          <w:rFonts w:ascii="Times New Roman" w:hAnsi="Times New Roman"/>
          <w:sz w:val="19"/>
          <w:szCs w:val="19"/>
        </w:rPr>
        <w:t>/</w:t>
      </w:r>
      <w:r w:rsidR="00DD63C2" w:rsidRPr="005B484F">
        <w:rPr>
          <w:rFonts w:ascii="Times New Roman" w:hAnsi="Times New Roman"/>
          <w:noProof/>
          <w:color w:val="000000"/>
          <w:sz w:val="21"/>
          <w:szCs w:val="21"/>
        </w:rPr>
        <w:t>20</w:t>
      </w:r>
      <w:r w:rsidR="00DA710F" w:rsidRPr="005B484F">
        <w:rPr>
          <w:rFonts w:ascii="Times New Roman" w:hAnsi="Times New Roman"/>
          <w:noProof/>
          <w:color w:val="000000"/>
          <w:sz w:val="21"/>
          <w:szCs w:val="21"/>
        </w:rPr>
        <w:t>2</w:t>
      </w:r>
      <w:r w:rsidR="00911396" w:rsidRPr="005B484F">
        <w:rPr>
          <w:rFonts w:ascii="Times New Roman" w:hAnsi="Times New Roman"/>
          <w:noProof/>
          <w:color w:val="000000"/>
          <w:sz w:val="21"/>
          <w:szCs w:val="21"/>
        </w:rPr>
        <w:t>2</w:t>
      </w:r>
      <w:r w:rsidR="00AD6BEE" w:rsidRPr="005B484F">
        <w:rPr>
          <w:rFonts w:ascii="Times New Roman" w:hAnsi="Times New Roman"/>
          <w:noProof/>
          <w:color w:val="000000"/>
          <w:sz w:val="21"/>
          <w:szCs w:val="21"/>
        </w:rPr>
        <w:t>.</w:t>
      </w:r>
    </w:p>
    <w:p w:rsidR="00C60833" w:rsidRPr="005B484F" w:rsidRDefault="00C60833" w:rsidP="008B22D9">
      <w:pPr>
        <w:spacing w:line="312" w:lineRule="auto"/>
        <w:rPr>
          <w:rFonts w:ascii="Times New Roman" w:hAnsi="Times New Roman"/>
          <w:color w:val="000000"/>
          <w:sz w:val="28"/>
          <w:szCs w:val="28"/>
        </w:rPr>
      </w:pPr>
    </w:p>
    <w:p w:rsidR="002D24FF" w:rsidRPr="005B484F" w:rsidRDefault="002D24FF" w:rsidP="008B22D9">
      <w:pPr>
        <w:spacing w:line="312" w:lineRule="auto"/>
        <w:rPr>
          <w:rFonts w:ascii="Times New Roman" w:hAnsi="Times New Roman"/>
          <w:color w:val="000000"/>
          <w:sz w:val="28"/>
          <w:szCs w:val="28"/>
        </w:rPr>
      </w:pPr>
    </w:p>
    <w:p w:rsidR="00D54F1E" w:rsidRPr="005B484F" w:rsidRDefault="00D54F1E" w:rsidP="00D54F1E">
      <w:pPr>
        <w:rPr>
          <w:rFonts w:ascii="Times New Roman" w:hAnsi="Times New Roman"/>
        </w:rPr>
        <w:sectPr w:rsidR="00D54F1E" w:rsidRPr="005B484F" w:rsidSect="00D54F1E">
          <w:headerReference w:type="even" r:id="rId7"/>
          <w:footerReference w:type="even" r:id="rId8"/>
          <w:type w:val="continuous"/>
          <w:pgSz w:w="11907" w:h="16840" w:code="9"/>
          <w:pgMar w:top="676" w:right="567" w:bottom="284" w:left="709" w:header="567" w:footer="567" w:gutter="0"/>
          <w:cols w:space="566"/>
        </w:sectPr>
      </w:pPr>
    </w:p>
    <w:p w:rsidR="008B22D9" w:rsidRPr="005B484F" w:rsidRDefault="00D54F1E" w:rsidP="00D54F1E">
      <w:pPr>
        <w:jc w:val="center"/>
        <w:rPr>
          <w:rFonts w:ascii="Times New Roman" w:hAnsi="Times New Roman"/>
          <w:b/>
          <w:i/>
        </w:rPr>
      </w:pPr>
      <w:r w:rsidRPr="005B484F">
        <w:rPr>
          <w:rFonts w:ascii="Times New Roman" w:hAnsi="Times New Roman"/>
        </w:rPr>
        <w:t xml:space="preserve">___________________________ </w:t>
      </w:r>
      <w:r w:rsidR="004634B2" w:rsidRPr="005B484F">
        <w:rPr>
          <w:rFonts w:ascii="Times New Roman" w:hAnsi="Times New Roman"/>
          <w:b/>
          <w:i/>
        </w:rPr>
        <w:t>Assinatura do Estagiário (</w:t>
      </w:r>
      <w:r w:rsidRPr="005B484F">
        <w:rPr>
          <w:rFonts w:ascii="Times New Roman" w:hAnsi="Times New Roman"/>
          <w:b/>
          <w:i/>
        </w:rPr>
        <w:t>a):</w:t>
      </w: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  <w:r w:rsidRPr="005B484F">
        <w:rPr>
          <w:rFonts w:ascii="Times New Roman" w:hAnsi="Times New Roman"/>
          <w:b/>
          <w:i/>
          <w:color w:val="000000"/>
          <w:sz w:val="21"/>
          <w:szCs w:val="21"/>
        </w:rPr>
        <w:t>Matrícula:</w:t>
      </w: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color w:val="000000"/>
          <w:sz w:val="21"/>
          <w:szCs w:val="21"/>
        </w:rPr>
      </w:pPr>
    </w:p>
    <w:p w:rsidR="00745D58" w:rsidRPr="005B484F" w:rsidRDefault="00745D58" w:rsidP="00D54F1E">
      <w:pPr>
        <w:jc w:val="center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_____________________________</w:t>
      </w:r>
    </w:p>
    <w:p w:rsidR="00D54F1E" w:rsidRPr="005B484F" w:rsidRDefault="00D54F1E" w:rsidP="00D54F1E">
      <w:pPr>
        <w:jc w:val="center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Concedente</w:t>
      </w:r>
    </w:p>
    <w:p w:rsidR="00D54F1E" w:rsidRPr="005B484F" w:rsidRDefault="008B796A" w:rsidP="00D54F1E">
      <w:pPr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5B484F">
        <w:rPr>
          <w:rFonts w:ascii="Times New Roman" w:hAnsi="Times New Roman"/>
          <w:b/>
          <w:color w:val="000000"/>
          <w:sz w:val="21"/>
          <w:szCs w:val="21"/>
        </w:rPr>
        <w:t>Maria Aparecida da Costa Perini</w:t>
      </w:r>
      <w:r w:rsidRPr="005B484F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D54F1E" w:rsidRPr="005B484F">
        <w:rPr>
          <w:rFonts w:ascii="Times New Roman" w:hAnsi="Times New Roman"/>
          <w:b/>
          <w:color w:val="000000"/>
          <w:sz w:val="18"/>
          <w:szCs w:val="18"/>
        </w:rPr>
        <w:t>GPQS/DGTES</w:t>
      </w:r>
    </w:p>
    <w:p w:rsidR="00D54F1E" w:rsidRPr="005B484F" w:rsidRDefault="00D54F1E" w:rsidP="00D54F1E">
      <w:pPr>
        <w:jc w:val="center"/>
        <w:rPr>
          <w:rFonts w:ascii="Times New Roman" w:hAnsi="Times New Roman"/>
          <w:b/>
          <w:sz w:val="18"/>
          <w:szCs w:val="18"/>
        </w:rPr>
      </w:pPr>
      <w:r w:rsidRPr="005B484F">
        <w:rPr>
          <w:rFonts w:ascii="Times New Roman" w:hAnsi="Times New Roman"/>
          <w:b/>
          <w:sz w:val="18"/>
          <w:szCs w:val="18"/>
        </w:rPr>
        <w:t>AMS</w:t>
      </w:r>
    </w:p>
    <w:p w:rsidR="00D54F1E" w:rsidRPr="005B484F" w:rsidRDefault="00D54F1E" w:rsidP="00D54F1E">
      <w:pPr>
        <w:jc w:val="center"/>
        <w:rPr>
          <w:rFonts w:ascii="Times New Roman" w:hAnsi="Times New Roman"/>
          <w:sz w:val="18"/>
          <w:szCs w:val="18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sz w:val="18"/>
          <w:szCs w:val="18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sz w:val="18"/>
          <w:szCs w:val="18"/>
        </w:rPr>
      </w:pPr>
    </w:p>
    <w:p w:rsidR="00D54F1E" w:rsidRPr="005B484F" w:rsidRDefault="00D54F1E" w:rsidP="00D54F1E">
      <w:pPr>
        <w:jc w:val="center"/>
        <w:rPr>
          <w:rFonts w:ascii="Times New Roman" w:hAnsi="Times New Roman"/>
          <w:sz w:val="18"/>
          <w:szCs w:val="18"/>
        </w:rPr>
      </w:pPr>
    </w:p>
    <w:p w:rsidR="00745D58" w:rsidRPr="005B484F" w:rsidRDefault="00745D58" w:rsidP="00D54F1E">
      <w:pPr>
        <w:jc w:val="center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______________________________</w:t>
      </w:r>
    </w:p>
    <w:p w:rsidR="00D54F1E" w:rsidRPr="005B484F" w:rsidRDefault="00D54F1E" w:rsidP="00D54F1E">
      <w:pPr>
        <w:jc w:val="center"/>
        <w:rPr>
          <w:rFonts w:ascii="Times New Roman" w:hAnsi="Times New Roman"/>
          <w:color w:val="000000"/>
          <w:sz w:val="21"/>
          <w:szCs w:val="21"/>
        </w:rPr>
      </w:pPr>
      <w:r w:rsidRPr="005B484F">
        <w:rPr>
          <w:rFonts w:ascii="Times New Roman" w:hAnsi="Times New Roman"/>
          <w:color w:val="000000"/>
          <w:sz w:val="21"/>
          <w:szCs w:val="21"/>
        </w:rPr>
        <w:t>Interveniente</w:t>
      </w:r>
    </w:p>
    <w:p w:rsidR="00D54F1E" w:rsidRPr="005B484F" w:rsidRDefault="001A5B91" w:rsidP="00D54F1E">
      <w:pPr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5B484F">
        <w:rPr>
          <w:rFonts w:ascii="Times New Roman" w:hAnsi="Times New Roman"/>
          <w:b/>
          <w:color w:val="000000"/>
          <w:sz w:val="21"/>
          <w:szCs w:val="21"/>
        </w:rPr>
        <w:t>INSTITUIÇÃO DE ENSINO</w:t>
      </w:r>
    </w:p>
    <w:p w:rsidR="001A5B91" w:rsidRPr="005B484F" w:rsidRDefault="001A5B91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  <w:r w:rsidRPr="005B484F">
        <w:rPr>
          <w:rFonts w:ascii="Times New Roman" w:hAnsi="Times New Roman"/>
          <w:b/>
          <w:color w:val="000000"/>
          <w:sz w:val="21"/>
          <w:szCs w:val="21"/>
        </w:rPr>
        <w:t>Carimbo Obrigatório</w:t>
      </w:r>
    </w:p>
    <w:p w:rsidR="00D54F1E" w:rsidRPr="005B484F" w:rsidRDefault="00D54F1E" w:rsidP="00D54F1E">
      <w:pPr>
        <w:jc w:val="center"/>
        <w:rPr>
          <w:rFonts w:ascii="Times New Roman" w:hAnsi="Times New Roman"/>
          <w:b/>
          <w:i/>
          <w:color w:val="000000"/>
          <w:sz w:val="21"/>
          <w:szCs w:val="21"/>
        </w:rPr>
      </w:pPr>
    </w:p>
    <w:sectPr w:rsidR="00D54F1E" w:rsidRPr="005B484F" w:rsidSect="00D54F1E">
      <w:type w:val="continuous"/>
      <w:pgSz w:w="11907" w:h="16840" w:code="9"/>
      <w:pgMar w:top="676" w:right="567" w:bottom="284" w:left="709" w:header="567" w:footer="567" w:gutter="0"/>
      <w:cols w:num="3" w:space="5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D38" w:rsidRDefault="00116D38">
      <w:r>
        <w:separator/>
      </w:r>
    </w:p>
  </w:endnote>
  <w:endnote w:type="continuationSeparator" w:id="0">
    <w:p w:rsidR="00116D38" w:rsidRDefault="0011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D38" w:rsidRDefault="00DB1ADA" w:rsidP="00703C14">
    <w:pPr>
      <w:framePr w:wrap="around" w:vAnchor="text" w:hAnchor="margin" w:xAlign="right" w:y="1"/>
    </w:pPr>
    <w:r>
      <w:fldChar w:fldCharType="begin"/>
    </w:r>
    <w:r w:rsidR="00267755">
      <w:instrText xml:space="preserve">PAGE  </w:instrText>
    </w:r>
    <w:r>
      <w:fldChar w:fldCharType="separate"/>
    </w:r>
    <w:r w:rsidR="00116D38">
      <w:rPr>
        <w:noProof/>
      </w:rPr>
      <w:t>1</w:t>
    </w:r>
    <w:r>
      <w:rPr>
        <w:noProof/>
      </w:rPr>
      <w:fldChar w:fldCharType="end"/>
    </w:r>
  </w:p>
  <w:p w:rsidR="00116D38" w:rsidRDefault="00116D38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D38" w:rsidRDefault="00116D38">
      <w:r>
        <w:separator/>
      </w:r>
    </w:p>
  </w:footnote>
  <w:footnote w:type="continuationSeparator" w:id="0">
    <w:p w:rsidR="00116D38" w:rsidRDefault="0011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D38" w:rsidRDefault="00DB1ADA">
    <w:pPr>
      <w:framePr w:wrap="around" w:vAnchor="text" w:hAnchor="margin" w:xAlign="right" w:y="1"/>
    </w:pPr>
    <w:r>
      <w:fldChar w:fldCharType="begin"/>
    </w:r>
    <w:r w:rsidR="00267755">
      <w:instrText xml:space="preserve">PAGE  </w:instrText>
    </w:r>
    <w:r>
      <w:fldChar w:fldCharType="separate"/>
    </w:r>
    <w:r w:rsidR="00116D38">
      <w:rPr>
        <w:noProof/>
      </w:rPr>
      <w:t>1</w:t>
    </w:r>
    <w:r>
      <w:rPr>
        <w:noProof/>
      </w:rPr>
      <w:fldChar w:fldCharType="end"/>
    </w:r>
  </w:p>
  <w:p w:rsidR="00116D38" w:rsidRDefault="00116D38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BA"/>
    <w:rsid w:val="00014002"/>
    <w:rsid w:val="00021DDA"/>
    <w:rsid w:val="00021FFD"/>
    <w:rsid w:val="00027687"/>
    <w:rsid w:val="00030235"/>
    <w:rsid w:val="00042561"/>
    <w:rsid w:val="00042931"/>
    <w:rsid w:val="00043FA6"/>
    <w:rsid w:val="0005454B"/>
    <w:rsid w:val="0005642F"/>
    <w:rsid w:val="000916F6"/>
    <w:rsid w:val="000A16F6"/>
    <w:rsid w:val="000A39BD"/>
    <w:rsid w:val="000C0B7F"/>
    <w:rsid w:val="000D00D4"/>
    <w:rsid w:val="000D08ED"/>
    <w:rsid w:val="000D0DC7"/>
    <w:rsid w:val="000E31C8"/>
    <w:rsid w:val="000E67CE"/>
    <w:rsid w:val="001078AC"/>
    <w:rsid w:val="00114491"/>
    <w:rsid w:val="001162B2"/>
    <w:rsid w:val="00116D38"/>
    <w:rsid w:val="00116D62"/>
    <w:rsid w:val="001175D3"/>
    <w:rsid w:val="00122CA9"/>
    <w:rsid w:val="001267A3"/>
    <w:rsid w:val="00132667"/>
    <w:rsid w:val="0013774B"/>
    <w:rsid w:val="00142071"/>
    <w:rsid w:val="00160F61"/>
    <w:rsid w:val="0016663F"/>
    <w:rsid w:val="00170C15"/>
    <w:rsid w:val="001760B6"/>
    <w:rsid w:val="00190572"/>
    <w:rsid w:val="001A36B6"/>
    <w:rsid w:val="001A3E20"/>
    <w:rsid w:val="001A5B91"/>
    <w:rsid w:val="001B703F"/>
    <w:rsid w:val="001C7162"/>
    <w:rsid w:val="001C7772"/>
    <w:rsid w:val="001D5B7B"/>
    <w:rsid w:val="001D7B17"/>
    <w:rsid w:val="001F746A"/>
    <w:rsid w:val="0020013A"/>
    <w:rsid w:val="002006E6"/>
    <w:rsid w:val="00205DAB"/>
    <w:rsid w:val="00211441"/>
    <w:rsid w:val="0022681E"/>
    <w:rsid w:val="002373C5"/>
    <w:rsid w:val="0024284A"/>
    <w:rsid w:val="002531BE"/>
    <w:rsid w:val="002607A8"/>
    <w:rsid w:val="00261073"/>
    <w:rsid w:val="0026766A"/>
    <w:rsid w:val="00267755"/>
    <w:rsid w:val="00270B2F"/>
    <w:rsid w:val="002762B8"/>
    <w:rsid w:val="0028139A"/>
    <w:rsid w:val="00290A90"/>
    <w:rsid w:val="00291D7C"/>
    <w:rsid w:val="0029582A"/>
    <w:rsid w:val="00297FCE"/>
    <w:rsid w:val="002A02B8"/>
    <w:rsid w:val="002A194F"/>
    <w:rsid w:val="002C7AE2"/>
    <w:rsid w:val="002D1A27"/>
    <w:rsid w:val="002D24FF"/>
    <w:rsid w:val="002D270E"/>
    <w:rsid w:val="002E0DAC"/>
    <w:rsid w:val="002E3FD3"/>
    <w:rsid w:val="002E65E7"/>
    <w:rsid w:val="002F21BA"/>
    <w:rsid w:val="003075AC"/>
    <w:rsid w:val="00311088"/>
    <w:rsid w:val="003153AF"/>
    <w:rsid w:val="00315474"/>
    <w:rsid w:val="00323C4F"/>
    <w:rsid w:val="003351E3"/>
    <w:rsid w:val="003352AC"/>
    <w:rsid w:val="00337C35"/>
    <w:rsid w:val="00345955"/>
    <w:rsid w:val="0035316E"/>
    <w:rsid w:val="00354FBD"/>
    <w:rsid w:val="00357E12"/>
    <w:rsid w:val="00384BB3"/>
    <w:rsid w:val="00397592"/>
    <w:rsid w:val="003A45E0"/>
    <w:rsid w:val="003B08A5"/>
    <w:rsid w:val="003B65EF"/>
    <w:rsid w:val="003C283C"/>
    <w:rsid w:val="003D7500"/>
    <w:rsid w:val="003E0ECC"/>
    <w:rsid w:val="003E31A3"/>
    <w:rsid w:val="003F3B04"/>
    <w:rsid w:val="003F52F4"/>
    <w:rsid w:val="003F691D"/>
    <w:rsid w:val="00400892"/>
    <w:rsid w:val="00405C25"/>
    <w:rsid w:val="004129F2"/>
    <w:rsid w:val="0041600D"/>
    <w:rsid w:val="00417202"/>
    <w:rsid w:val="00417835"/>
    <w:rsid w:val="0045156C"/>
    <w:rsid w:val="00451889"/>
    <w:rsid w:val="00452C80"/>
    <w:rsid w:val="004634B2"/>
    <w:rsid w:val="00463D40"/>
    <w:rsid w:val="00463FB5"/>
    <w:rsid w:val="0047053C"/>
    <w:rsid w:val="0047506E"/>
    <w:rsid w:val="0047530C"/>
    <w:rsid w:val="004753F5"/>
    <w:rsid w:val="004759C0"/>
    <w:rsid w:val="00480AF6"/>
    <w:rsid w:val="00487948"/>
    <w:rsid w:val="00487FC2"/>
    <w:rsid w:val="00493406"/>
    <w:rsid w:val="004938FA"/>
    <w:rsid w:val="00496D07"/>
    <w:rsid w:val="00497353"/>
    <w:rsid w:val="004B3B25"/>
    <w:rsid w:val="004C05A1"/>
    <w:rsid w:val="004E103C"/>
    <w:rsid w:val="004F1244"/>
    <w:rsid w:val="00513F07"/>
    <w:rsid w:val="00527827"/>
    <w:rsid w:val="0053401C"/>
    <w:rsid w:val="005359DD"/>
    <w:rsid w:val="00544B4E"/>
    <w:rsid w:val="005457F5"/>
    <w:rsid w:val="0055244C"/>
    <w:rsid w:val="00553A76"/>
    <w:rsid w:val="00554668"/>
    <w:rsid w:val="00562A91"/>
    <w:rsid w:val="00563084"/>
    <w:rsid w:val="00577230"/>
    <w:rsid w:val="00577DC6"/>
    <w:rsid w:val="00595D0F"/>
    <w:rsid w:val="00596858"/>
    <w:rsid w:val="005A5EF8"/>
    <w:rsid w:val="005B484F"/>
    <w:rsid w:val="005C1C72"/>
    <w:rsid w:val="005E74DF"/>
    <w:rsid w:val="005F7ADE"/>
    <w:rsid w:val="00600913"/>
    <w:rsid w:val="00600E1C"/>
    <w:rsid w:val="006017D0"/>
    <w:rsid w:val="00613B91"/>
    <w:rsid w:val="006165B6"/>
    <w:rsid w:val="00616909"/>
    <w:rsid w:val="00625E7A"/>
    <w:rsid w:val="0063237A"/>
    <w:rsid w:val="00633EC4"/>
    <w:rsid w:val="00635601"/>
    <w:rsid w:val="00646893"/>
    <w:rsid w:val="00647FE4"/>
    <w:rsid w:val="00655759"/>
    <w:rsid w:val="00670D22"/>
    <w:rsid w:val="00674F74"/>
    <w:rsid w:val="00681878"/>
    <w:rsid w:val="00693FB3"/>
    <w:rsid w:val="006A7138"/>
    <w:rsid w:val="006B3DAA"/>
    <w:rsid w:val="006B63D2"/>
    <w:rsid w:val="006C69E1"/>
    <w:rsid w:val="006D5B52"/>
    <w:rsid w:val="006F7FBA"/>
    <w:rsid w:val="00703C14"/>
    <w:rsid w:val="00717969"/>
    <w:rsid w:val="00720EC2"/>
    <w:rsid w:val="00723076"/>
    <w:rsid w:val="00725487"/>
    <w:rsid w:val="00731E3E"/>
    <w:rsid w:val="00733740"/>
    <w:rsid w:val="00745D58"/>
    <w:rsid w:val="0075472E"/>
    <w:rsid w:val="00755B95"/>
    <w:rsid w:val="007570BD"/>
    <w:rsid w:val="007611E1"/>
    <w:rsid w:val="00761D73"/>
    <w:rsid w:val="00767C52"/>
    <w:rsid w:val="00772FBD"/>
    <w:rsid w:val="0077468C"/>
    <w:rsid w:val="007807A0"/>
    <w:rsid w:val="00781AF2"/>
    <w:rsid w:val="0078274C"/>
    <w:rsid w:val="00783B32"/>
    <w:rsid w:val="00797A9D"/>
    <w:rsid w:val="007A6C66"/>
    <w:rsid w:val="007B0D92"/>
    <w:rsid w:val="007B322E"/>
    <w:rsid w:val="007C0DAE"/>
    <w:rsid w:val="007C510B"/>
    <w:rsid w:val="007C591C"/>
    <w:rsid w:val="007C7776"/>
    <w:rsid w:val="007E383D"/>
    <w:rsid w:val="007E68B3"/>
    <w:rsid w:val="007F0D68"/>
    <w:rsid w:val="007F17E8"/>
    <w:rsid w:val="007F2CA6"/>
    <w:rsid w:val="007F57B2"/>
    <w:rsid w:val="007F7222"/>
    <w:rsid w:val="00806691"/>
    <w:rsid w:val="008139CB"/>
    <w:rsid w:val="00820703"/>
    <w:rsid w:val="00821887"/>
    <w:rsid w:val="008230CD"/>
    <w:rsid w:val="008247A0"/>
    <w:rsid w:val="008272A2"/>
    <w:rsid w:val="00827BAC"/>
    <w:rsid w:val="00834C4D"/>
    <w:rsid w:val="008423A2"/>
    <w:rsid w:val="00843DDA"/>
    <w:rsid w:val="00845ED6"/>
    <w:rsid w:val="008460A0"/>
    <w:rsid w:val="008568CF"/>
    <w:rsid w:val="00861929"/>
    <w:rsid w:val="00861944"/>
    <w:rsid w:val="00861C53"/>
    <w:rsid w:val="008678B5"/>
    <w:rsid w:val="008736E9"/>
    <w:rsid w:val="00874948"/>
    <w:rsid w:val="00874F30"/>
    <w:rsid w:val="0087678D"/>
    <w:rsid w:val="00876D22"/>
    <w:rsid w:val="00882A32"/>
    <w:rsid w:val="00885DF8"/>
    <w:rsid w:val="00893225"/>
    <w:rsid w:val="008960B4"/>
    <w:rsid w:val="008A0E6F"/>
    <w:rsid w:val="008A1498"/>
    <w:rsid w:val="008A7084"/>
    <w:rsid w:val="008A78D7"/>
    <w:rsid w:val="008B22D9"/>
    <w:rsid w:val="008B22F4"/>
    <w:rsid w:val="008B796A"/>
    <w:rsid w:val="008C3F68"/>
    <w:rsid w:val="008D3BEE"/>
    <w:rsid w:val="008D4FA2"/>
    <w:rsid w:val="008D7507"/>
    <w:rsid w:val="008F2BAC"/>
    <w:rsid w:val="00900885"/>
    <w:rsid w:val="00903762"/>
    <w:rsid w:val="00911396"/>
    <w:rsid w:val="00913566"/>
    <w:rsid w:val="009329CA"/>
    <w:rsid w:val="0093441B"/>
    <w:rsid w:val="0093589B"/>
    <w:rsid w:val="00935FF2"/>
    <w:rsid w:val="00937BF2"/>
    <w:rsid w:val="00950B71"/>
    <w:rsid w:val="00953540"/>
    <w:rsid w:val="00956D51"/>
    <w:rsid w:val="009619F7"/>
    <w:rsid w:val="00970ACC"/>
    <w:rsid w:val="00976A31"/>
    <w:rsid w:val="00991BA1"/>
    <w:rsid w:val="009B5B8C"/>
    <w:rsid w:val="009C6032"/>
    <w:rsid w:val="009C7743"/>
    <w:rsid w:val="009D632F"/>
    <w:rsid w:val="00A05C05"/>
    <w:rsid w:val="00A11C6C"/>
    <w:rsid w:val="00A11F32"/>
    <w:rsid w:val="00A14C7F"/>
    <w:rsid w:val="00A240CE"/>
    <w:rsid w:val="00A305A5"/>
    <w:rsid w:val="00A30D9B"/>
    <w:rsid w:val="00A34333"/>
    <w:rsid w:val="00A450D3"/>
    <w:rsid w:val="00A46A4C"/>
    <w:rsid w:val="00A57A2A"/>
    <w:rsid w:val="00A72106"/>
    <w:rsid w:val="00A92AA5"/>
    <w:rsid w:val="00AA5F66"/>
    <w:rsid w:val="00AB0272"/>
    <w:rsid w:val="00AB6C68"/>
    <w:rsid w:val="00AC35E7"/>
    <w:rsid w:val="00AC618C"/>
    <w:rsid w:val="00AC780F"/>
    <w:rsid w:val="00AD3183"/>
    <w:rsid w:val="00AD6BEE"/>
    <w:rsid w:val="00AD6FBB"/>
    <w:rsid w:val="00AE1BC0"/>
    <w:rsid w:val="00AF1923"/>
    <w:rsid w:val="00B022B4"/>
    <w:rsid w:val="00B03173"/>
    <w:rsid w:val="00B07004"/>
    <w:rsid w:val="00B114D0"/>
    <w:rsid w:val="00B2072C"/>
    <w:rsid w:val="00B267EE"/>
    <w:rsid w:val="00B30CA8"/>
    <w:rsid w:val="00B32B65"/>
    <w:rsid w:val="00B32D40"/>
    <w:rsid w:val="00B374EF"/>
    <w:rsid w:val="00B471CA"/>
    <w:rsid w:val="00B47272"/>
    <w:rsid w:val="00B57F5D"/>
    <w:rsid w:val="00B6160B"/>
    <w:rsid w:val="00B61FAE"/>
    <w:rsid w:val="00B639EC"/>
    <w:rsid w:val="00B64094"/>
    <w:rsid w:val="00B83ACA"/>
    <w:rsid w:val="00BA1668"/>
    <w:rsid w:val="00BA6EE8"/>
    <w:rsid w:val="00BA7926"/>
    <w:rsid w:val="00BB5617"/>
    <w:rsid w:val="00BD26BE"/>
    <w:rsid w:val="00BD4C45"/>
    <w:rsid w:val="00BD6872"/>
    <w:rsid w:val="00BF4AE7"/>
    <w:rsid w:val="00BF7707"/>
    <w:rsid w:val="00C000DB"/>
    <w:rsid w:val="00C07E8D"/>
    <w:rsid w:val="00C136C4"/>
    <w:rsid w:val="00C164A7"/>
    <w:rsid w:val="00C21FAF"/>
    <w:rsid w:val="00C3126F"/>
    <w:rsid w:val="00C3216B"/>
    <w:rsid w:val="00C441B0"/>
    <w:rsid w:val="00C45111"/>
    <w:rsid w:val="00C45398"/>
    <w:rsid w:val="00C5073C"/>
    <w:rsid w:val="00C54EF6"/>
    <w:rsid w:val="00C60833"/>
    <w:rsid w:val="00C63197"/>
    <w:rsid w:val="00C9674A"/>
    <w:rsid w:val="00CA7B08"/>
    <w:rsid w:val="00CC0D6C"/>
    <w:rsid w:val="00CC47BF"/>
    <w:rsid w:val="00CD0F5C"/>
    <w:rsid w:val="00CD1DA2"/>
    <w:rsid w:val="00CD524A"/>
    <w:rsid w:val="00CE5BDE"/>
    <w:rsid w:val="00CF148F"/>
    <w:rsid w:val="00CF2763"/>
    <w:rsid w:val="00CF3E28"/>
    <w:rsid w:val="00D034CD"/>
    <w:rsid w:val="00D06915"/>
    <w:rsid w:val="00D101F2"/>
    <w:rsid w:val="00D119EC"/>
    <w:rsid w:val="00D140FD"/>
    <w:rsid w:val="00D206E4"/>
    <w:rsid w:val="00D2357D"/>
    <w:rsid w:val="00D37D05"/>
    <w:rsid w:val="00D51998"/>
    <w:rsid w:val="00D54F1E"/>
    <w:rsid w:val="00D5615A"/>
    <w:rsid w:val="00D62E22"/>
    <w:rsid w:val="00D64167"/>
    <w:rsid w:val="00D77EDF"/>
    <w:rsid w:val="00D82CD2"/>
    <w:rsid w:val="00D86F67"/>
    <w:rsid w:val="00D90961"/>
    <w:rsid w:val="00D95A3F"/>
    <w:rsid w:val="00DA0E31"/>
    <w:rsid w:val="00DA5BF3"/>
    <w:rsid w:val="00DA710F"/>
    <w:rsid w:val="00DB1ADA"/>
    <w:rsid w:val="00DB40A2"/>
    <w:rsid w:val="00DC0E13"/>
    <w:rsid w:val="00DC20D9"/>
    <w:rsid w:val="00DD1CF0"/>
    <w:rsid w:val="00DD5B99"/>
    <w:rsid w:val="00DD63C2"/>
    <w:rsid w:val="00DF1FD9"/>
    <w:rsid w:val="00DF2C64"/>
    <w:rsid w:val="00DF54F2"/>
    <w:rsid w:val="00DF74D1"/>
    <w:rsid w:val="00E00504"/>
    <w:rsid w:val="00E02B0D"/>
    <w:rsid w:val="00E07724"/>
    <w:rsid w:val="00E10EBE"/>
    <w:rsid w:val="00E13DAC"/>
    <w:rsid w:val="00E221F3"/>
    <w:rsid w:val="00E32A1C"/>
    <w:rsid w:val="00E32D6A"/>
    <w:rsid w:val="00E35FAB"/>
    <w:rsid w:val="00E4013D"/>
    <w:rsid w:val="00E43935"/>
    <w:rsid w:val="00E550F3"/>
    <w:rsid w:val="00E603E1"/>
    <w:rsid w:val="00E65448"/>
    <w:rsid w:val="00E668BD"/>
    <w:rsid w:val="00E75D61"/>
    <w:rsid w:val="00E77800"/>
    <w:rsid w:val="00E8582B"/>
    <w:rsid w:val="00E86449"/>
    <w:rsid w:val="00E9008E"/>
    <w:rsid w:val="00E95AA6"/>
    <w:rsid w:val="00EA22ED"/>
    <w:rsid w:val="00EA6C9B"/>
    <w:rsid w:val="00EB1BEA"/>
    <w:rsid w:val="00EB56BF"/>
    <w:rsid w:val="00EB7CE7"/>
    <w:rsid w:val="00EC2C2D"/>
    <w:rsid w:val="00EC7141"/>
    <w:rsid w:val="00EE2292"/>
    <w:rsid w:val="00F16892"/>
    <w:rsid w:val="00F17282"/>
    <w:rsid w:val="00F211FE"/>
    <w:rsid w:val="00F26909"/>
    <w:rsid w:val="00F34CE2"/>
    <w:rsid w:val="00F47F27"/>
    <w:rsid w:val="00F54432"/>
    <w:rsid w:val="00F55419"/>
    <w:rsid w:val="00F63E4E"/>
    <w:rsid w:val="00F76B12"/>
    <w:rsid w:val="00F94A2D"/>
    <w:rsid w:val="00F94BF4"/>
    <w:rsid w:val="00FA0121"/>
    <w:rsid w:val="00FA02FF"/>
    <w:rsid w:val="00FA06D7"/>
    <w:rsid w:val="00FA4ECB"/>
    <w:rsid w:val="00FA57CA"/>
    <w:rsid w:val="00FB21A5"/>
    <w:rsid w:val="00FB44AB"/>
    <w:rsid w:val="00FB6A7D"/>
    <w:rsid w:val="00FC2B46"/>
    <w:rsid w:val="00FC51B6"/>
    <w:rsid w:val="00FE29F0"/>
    <w:rsid w:val="00FE7B19"/>
    <w:rsid w:val="00FF0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7"/>
    <o:shapelayout v:ext="edit">
      <o:idmap v:ext="edit" data="1"/>
    </o:shapelayout>
  </w:shapeDefaults>
  <w:decimalSymbol w:val=","/>
  <w:listSeparator w:val=";"/>
  <w15:docId w15:val="{7837FE5B-06F0-422A-8C50-5E3C46AA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2A"/>
    <w:pPr>
      <w:jc w:val="both"/>
    </w:pPr>
    <w:rPr>
      <w:rFonts w:ascii="Tahoma" w:hAnsi="Tahoma"/>
      <w:sz w:val="22"/>
    </w:rPr>
  </w:style>
  <w:style w:type="paragraph" w:styleId="Ttulo1">
    <w:name w:val="heading 1"/>
    <w:basedOn w:val="Normal"/>
    <w:next w:val="Normal"/>
    <w:qFormat/>
    <w:rsid w:val="00755B95"/>
    <w:pPr>
      <w:keepNext/>
      <w:outlineLvl w:val="0"/>
    </w:pPr>
    <w:rPr>
      <w:b/>
      <w:caps/>
      <w:kern w:val="28"/>
      <w:sz w:val="24"/>
    </w:rPr>
  </w:style>
  <w:style w:type="paragraph" w:styleId="Ttulo2">
    <w:name w:val="heading 2"/>
    <w:basedOn w:val="Normal"/>
    <w:next w:val="Normal"/>
    <w:qFormat/>
    <w:rsid w:val="00755B95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755B95"/>
    <w:pPr>
      <w:keepNext/>
      <w:outlineLvl w:val="2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nea">
    <w:name w:val="Alínea"/>
    <w:basedOn w:val="Normal"/>
    <w:rsid w:val="00755B95"/>
    <w:pPr>
      <w:tabs>
        <w:tab w:val="left" w:pos="2098"/>
      </w:tabs>
      <w:spacing w:line="300" w:lineRule="auto"/>
      <w:ind w:left="2098" w:hanging="397"/>
    </w:pPr>
  </w:style>
  <w:style w:type="paragraph" w:styleId="Assinatura">
    <w:name w:val="Signature"/>
    <w:basedOn w:val="Normal"/>
    <w:rsid w:val="00717969"/>
    <w:pPr>
      <w:ind w:left="1701"/>
      <w:jc w:val="center"/>
    </w:pPr>
    <w:rPr>
      <w:rFonts w:ascii="Garamond" w:hAnsi="Garamond"/>
      <w:i/>
      <w:sz w:val="28"/>
      <w:szCs w:val="28"/>
    </w:rPr>
  </w:style>
  <w:style w:type="paragraph" w:customStyle="1" w:styleId="Autor">
    <w:name w:val="Autor"/>
    <w:basedOn w:val="Normal"/>
    <w:rsid w:val="00F47F27"/>
    <w:pPr>
      <w:spacing w:line="312" w:lineRule="auto"/>
      <w:jc w:val="center"/>
    </w:pPr>
    <w:rPr>
      <w:b/>
      <w:sz w:val="28"/>
      <w:szCs w:val="28"/>
    </w:rPr>
  </w:style>
  <w:style w:type="paragraph" w:styleId="Bibliografia">
    <w:name w:val="Bibliography"/>
    <w:basedOn w:val="Normal"/>
    <w:rsid w:val="00755B95"/>
    <w:pPr>
      <w:spacing w:after="240" w:line="300" w:lineRule="auto"/>
    </w:pPr>
  </w:style>
  <w:style w:type="paragraph" w:styleId="Cabealho">
    <w:name w:val="header"/>
    <w:basedOn w:val="Normal"/>
    <w:rsid w:val="00755B95"/>
    <w:pPr>
      <w:tabs>
        <w:tab w:val="center" w:pos="4419"/>
        <w:tab w:val="right" w:pos="8838"/>
      </w:tabs>
    </w:pPr>
  </w:style>
  <w:style w:type="paragraph" w:styleId="Citao">
    <w:name w:val="Quote"/>
    <w:basedOn w:val="Normal"/>
    <w:qFormat/>
    <w:rsid w:val="00755B95"/>
    <w:pPr>
      <w:spacing w:line="300" w:lineRule="auto"/>
      <w:ind w:left="3402"/>
    </w:pPr>
    <w:rPr>
      <w:sz w:val="18"/>
    </w:rPr>
  </w:style>
  <w:style w:type="paragraph" w:customStyle="1" w:styleId="Informaes">
    <w:name w:val="Informações"/>
    <w:basedOn w:val="Normal"/>
    <w:rsid w:val="00755B95"/>
    <w:pPr>
      <w:spacing w:line="312" w:lineRule="auto"/>
    </w:pPr>
    <w:rPr>
      <w:sz w:val="28"/>
    </w:rPr>
  </w:style>
  <w:style w:type="character" w:styleId="Nmerodepgina">
    <w:name w:val="page number"/>
    <w:basedOn w:val="Fontepargpadro"/>
    <w:rsid w:val="00755B95"/>
    <w:rPr>
      <w:rFonts w:ascii="Verdana" w:hAnsi="Verdana"/>
      <w:dstrike w:val="0"/>
      <w:sz w:val="16"/>
      <w:vertAlign w:val="baseline"/>
    </w:rPr>
  </w:style>
  <w:style w:type="paragraph" w:customStyle="1" w:styleId="Pargrafo">
    <w:name w:val="Parágrafo"/>
    <w:basedOn w:val="Normal"/>
    <w:rsid w:val="008272A2"/>
    <w:pPr>
      <w:spacing w:before="120" w:after="120" w:line="300" w:lineRule="auto"/>
      <w:ind w:firstLine="1701"/>
    </w:pPr>
  </w:style>
  <w:style w:type="character" w:styleId="Refdenotaderodap">
    <w:name w:val="footnote reference"/>
    <w:basedOn w:val="Fontepargpadro"/>
    <w:semiHidden/>
    <w:rsid w:val="00755B95"/>
    <w:rPr>
      <w:rFonts w:ascii="Verdana" w:hAnsi="Verdana"/>
      <w:dstrike w:val="0"/>
      <w:vertAlign w:val="superscript"/>
    </w:rPr>
  </w:style>
  <w:style w:type="paragraph" w:styleId="Rodap">
    <w:name w:val="footer"/>
    <w:basedOn w:val="Normal"/>
    <w:rsid w:val="00755B95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755B95"/>
    <w:rPr>
      <w:sz w:val="16"/>
    </w:rPr>
  </w:style>
  <w:style w:type="paragraph" w:styleId="Ttulo">
    <w:name w:val="Title"/>
    <w:basedOn w:val="Normal"/>
    <w:qFormat/>
    <w:rsid w:val="00CD524A"/>
    <w:pPr>
      <w:jc w:val="center"/>
      <w:outlineLvl w:val="0"/>
    </w:pPr>
    <w:rPr>
      <w:b/>
      <w:kern w:val="28"/>
      <w:sz w:val="32"/>
      <w:szCs w:val="32"/>
    </w:rPr>
  </w:style>
  <w:style w:type="character" w:styleId="Forte">
    <w:name w:val="Strong"/>
    <w:basedOn w:val="Fontepargpadro"/>
    <w:qFormat/>
    <w:rsid w:val="002F21BA"/>
    <w:rPr>
      <w:b/>
      <w:bCs/>
    </w:rPr>
  </w:style>
  <w:style w:type="paragraph" w:styleId="Corpodetexto">
    <w:name w:val="Body Text"/>
    <w:basedOn w:val="Normal"/>
    <w:rsid w:val="00635601"/>
    <w:pPr>
      <w:ind w:right="284"/>
    </w:pPr>
    <w:rPr>
      <w:rFonts w:ascii="Times New Roman" w:hAnsi="Times New Roman"/>
      <w:sz w:val="23"/>
    </w:rPr>
  </w:style>
  <w:style w:type="paragraph" w:styleId="Corpodetexto2">
    <w:name w:val="Body Text 2"/>
    <w:basedOn w:val="Normal"/>
    <w:rsid w:val="00635601"/>
    <w:rPr>
      <w:rFonts w:ascii="Times New Roman" w:hAnsi="Times New Roman"/>
      <w:sz w:val="23"/>
    </w:rPr>
  </w:style>
  <w:style w:type="paragraph" w:styleId="Corpodetexto3">
    <w:name w:val="Body Text 3"/>
    <w:basedOn w:val="Normal"/>
    <w:rsid w:val="00635601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D82C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5BF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TRABALHO%20-%20Prefeitura\A4%20timbrado%20-%20PM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 timbrado - PML</Template>
  <TotalTime>42</TotalTime>
  <Pages>1</Pages>
  <Words>495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 N</vt:lpstr>
    </vt:vector>
  </TitlesOfParts>
  <Company> 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N</dc:title>
  <dc:subject/>
  <dc:creator>Rodrigo Caro</dc:creator>
  <cp:keywords/>
  <cp:lastModifiedBy>Drusyla Schaiblich Bernardes Coelho</cp:lastModifiedBy>
  <cp:revision>6</cp:revision>
  <cp:lastPrinted>2017-01-13T14:59:00Z</cp:lastPrinted>
  <dcterms:created xsi:type="dcterms:W3CDTF">2021-11-24T12:59:00Z</dcterms:created>
  <dcterms:modified xsi:type="dcterms:W3CDTF">2022-02-18T12:10:00Z</dcterms:modified>
</cp:coreProperties>
</file>